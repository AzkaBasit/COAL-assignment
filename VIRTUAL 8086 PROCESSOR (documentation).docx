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B1B0" w14:textId="77777777" w:rsidR="00106632" w:rsidRDefault="00106632" w:rsidP="00316ED1">
      <w:pPr>
        <w:ind w:left="2160" w:firstLine="720"/>
        <w:rPr>
          <w:b/>
          <w:bCs/>
          <w:sz w:val="32"/>
          <w:szCs w:val="32"/>
        </w:rPr>
      </w:pPr>
    </w:p>
    <w:p w14:paraId="27504B14" w14:textId="6507877D" w:rsidR="00106632" w:rsidRDefault="00106632" w:rsidP="00106632">
      <w:pPr>
        <w:spacing w:after="120"/>
        <w:jc w:val="center"/>
        <w:rPr>
          <w:rFonts w:ascii="Cambria" w:hAnsi="Cambria" w:cs="Cambria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7264" behindDoc="0" locked="0" layoutInCell="0" allowOverlap="1" wp14:anchorId="79281206" wp14:editId="11485BDB">
            <wp:simplePos x="0" y="0"/>
            <wp:positionH relativeFrom="column">
              <wp:posOffset>2406015</wp:posOffset>
            </wp:positionH>
            <wp:positionV relativeFrom="paragraph">
              <wp:posOffset>-263525</wp:posOffset>
            </wp:positionV>
            <wp:extent cx="1126490" cy="11264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49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 w:cs="Cambria"/>
          <w:b/>
          <w:sz w:val="28"/>
          <w:szCs w:val="28"/>
        </w:rPr>
        <w:t>NATIONAL UNIVERSITY OF SCIENCES AND TECHNOLOGY</w:t>
      </w:r>
    </w:p>
    <w:p w14:paraId="61001D2F" w14:textId="6CE5BA2C" w:rsidR="00106632" w:rsidRPr="00106632" w:rsidRDefault="00106632" w:rsidP="00106632">
      <w:pPr>
        <w:spacing w:after="120"/>
        <w:jc w:val="center"/>
        <w:rPr>
          <w:rFonts w:ascii="Cambria" w:hAnsi="Cambria" w:cs="Cambria"/>
          <w:bCs/>
          <w:sz w:val="28"/>
          <w:szCs w:val="28"/>
        </w:rPr>
      </w:pPr>
      <w:r>
        <w:rPr>
          <w:rFonts w:ascii="Cambria" w:hAnsi="Cambria" w:cs="Cambria"/>
          <w:bCs/>
          <w:sz w:val="28"/>
          <w:szCs w:val="28"/>
        </w:rPr>
        <w:t>School of Electrical Engineering and Computer Sciences</w:t>
      </w:r>
    </w:p>
    <w:p w14:paraId="5C6C6CA3" w14:textId="77777777" w:rsidR="00106632" w:rsidRDefault="00106632" w:rsidP="00106632"/>
    <w:p w14:paraId="3A1549CE" w14:textId="20E5FE2A" w:rsidR="00106632" w:rsidRPr="00106632" w:rsidRDefault="00106632" w:rsidP="00106632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106632">
        <w:rPr>
          <w:b/>
          <w:bCs/>
          <w:i/>
          <w:iCs/>
          <w:sz w:val="72"/>
          <w:szCs w:val="72"/>
          <w:u w:val="single"/>
        </w:rPr>
        <w:t>COAL ASSIGNEMNT DOCUMENTATION</w:t>
      </w:r>
    </w:p>
    <w:p w14:paraId="31F6DDB9" w14:textId="63C28FD8" w:rsidR="00106632" w:rsidRPr="005C05C7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 w:rsidRPr="005C05C7">
        <w:rPr>
          <w:b/>
          <w:bCs/>
          <w:i/>
          <w:iCs/>
          <w:sz w:val="44"/>
          <w:szCs w:val="44"/>
          <w:u w:val="single"/>
        </w:rPr>
        <w:t>CLASS</w:t>
      </w:r>
      <w:r w:rsidRPr="005C05C7">
        <w:rPr>
          <w:b/>
          <w:bCs/>
          <w:i/>
          <w:iCs/>
          <w:sz w:val="44"/>
          <w:szCs w:val="44"/>
        </w:rPr>
        <w:t>: BSCS-11-A</w:t>
      </w:r>
    </w:p>
    <w:p w14:paraId="66A4E376" w14:textId="0FA176B6" w:rsidR="00106632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 w:rsidRPr="005C05C7">
        <w:rPr>
          <w:b/>
          <w:bCs/>
          <w:i/>
          <w:iCs/>
          <w:sz w:val="44"/>
          <w:szCs w:val="44"/>
          <w:u w:val="single"/>
        </w:rPr>
        <w:t>COURSE</w:t>
      </w:r>
      <w:r w:rsidRPr="005C05C7">
        <w:rPr>
          <w:b/>
          <w:bCs/>
          <w:i/>
          <w:iCs/>
          <w:sz w:val="44"/>
          <w:szCs w:val="44"/>
        </w:rPr>
        <w:t xml:space="preserve">: </w:t>
      </w:r>
      <w:r>
        <w:rPr>
          <w:b/>
          <w:bCs/>
          <w:i/>
          <w:iCs/>
          <w:sz w:val="44"/>
          <w:szCs w:val="44"/>
        </w:rPr>
        <w:t>COMPUTER ORGANIZATION &amp; ASSEMBLY LANGUAGE</w:t>
      </w:r>
    </w:p>
    <w:p w14:paraId="31E92179" w14:textId="166998CD" w:rsidR="00106632" w:rsidRPr="005C05C7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 w:rsidRPr="005C05C7">
        <w:rPr>
          <w:b/>
          <w:bCs/>
          <w:i/>
          <w:iCs/>
          <w:sz w:val="44"/>
          <w:szCs w:val="44"/>
          <w:u w:val="single"/>
        </w:rPr>
        <w:t>SUBMITTED TO</w:t>
      </w:r>
      <w:r w:rsidRPr="005C05C7">
        <w:rPr>
          <w:b/>
          <w:bCs/>
          <w:i/>
          <w:iCs/>
          <w:sz w:val="44"/>
          <w:szCs w:val="44"/>
        </w:rPr>
        <w:t xml:space="preserve">: </w:t>
      </w:r>
      <w:r>
        <w:rPr>
          <w:b/>
          <w:bCs/>
          <w:i/>
          <w:iCs/>
          <w:sz w:val="44"/>
          <w:szCs w:val="44"/>
        </w:rPr>
        <w:t>SIR IMRAN ABEEL</w:t>
      </w:r>
    </w:p>
    <w:p w14:paraId="57B5EBE8" w14:textId="3A62EEA5" w:rsidR="00106632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 w:rsidRPr="005C05C7">
        <w:rPr>
          <w:b/>
          <w:bCs/>
          <w:i/>
          <w:iCs/>
          <w:sz w:val="44"/>
          <w:szCs w:val="44"/>
          <w:u w:val="single"/>
        </w:rPr>
        <w:t>DATE OF SUBMISSION</w:t>
      </w:r>
      <w:r>
        <w:rPr>
          <w:b/>
          <w:bCs/>
          <w:i/>
          <w:iCs/>
          <w:sz w:val="44"/>
          <w:szCs w:val="44"/>
        </w:rPr>
        <w:t xml:space="preserve">: </w:t>
      </w:r>
      <w:r>
        <w:rPr>
          <w:b/>
          <w:bCs/>
          <w:i/>
          <w:iCs/>
          <w:sz w:val="44"/>
          <w:szCs w:val="44"/>
        </w:rPr>
        <w:t>DEC-04-22</w:t>
      </w:r>
    </w:p>
    <w:p w14:paraId="6FF11A24" w14:textId="77777777" w:rsidR="00106632" w:rsidRPr="00106632" w:rsidRDefault="00106632" w:rsidP="00106632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106632">
        <w:rPr>
          <w:b/>
          <w:bCs/>
          <w:i/>
          <w:iCs/>
          <w:sz w:val="44"/>
          <w:szCs w:val="44"/>
          <w:u w:val="single"/>
        </w:rPr>
        <w:t xml:space="preserve">GROUP MEMBERS: </w:t>
      </w:r>
    </w:p>
    <w:p w14:paraId="0069FB2C" w14:textId="35E366F2" w:rsidR="00106632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AZKA BASIT</w:t>
      </w:r>
    </w:p>
    <w:p w14:paraId="4BA750BD" w14:textId="00A8872A" w:rsidR="00106632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RAMEEN AAMIR</w:t>
      </w:r>
    </w:p>
    <w:p w14:paraId="5C55F5BA" w14:textId="5E3BC437" w:rsidR="00106632" w:rsidRDefault="00106632" w:rsidP="00106632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HARAM NASIR</w:t>
      </w:r>
    </w:p>
    <w:p w14:paraId="51E04697" w14:textId="7BCF31D6" w:rsidR="00E87F64" w:rsidRDefault="00E87F64" w:rsidP="00106632">
      <w:pPr>
        <w:rPr>
          <w:b/>
          <w:bCs/>
          <w:sz w:val="32"/>
          <w:szCs w:val="32"/>
        </w:rPr>
      </w:pPr>
    </w:p>
    <w:p w14:paraId="1BDF671E" w14:textId="77777777" w:rsidR="00E7658E" w:rsidRDefault="00E7658E" w:rsidP="000A382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</w:p>
    <w:p w14:paraId="29EE29E4" w14:textId="77777777" w:rsidR="00E7658E" w:rsidRDefault="00E7658E" w:rsidP="000A382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</w:p>
    <w:p w14:paraId="4B21ED4C" w14:textId="77777777" w:rsidR="00E7658E" w:rsidRDefault="00E7658E" w:rsidP="000A382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</w:p>
    <w:p w14:paraId="406DB1C6" w14:textId="30C9DCA2" w:rsidR="000A3820" w:rsidRPr="000A3820" w:rsidRDefault="000A3820" w:rsidP="000A3820">
      <w:pPr>
        <w:jc w:val="center"/>
        <w:rPr>
          <w:rFonts w:ascii="Algerian" w:hAnsi="Algerian"/>
          <w:b/>
          <w:bCs/>
          <w:i/>
          <w:iCs/>
          <w:sz w:val="44"/>
          <w:szCs w:val="44"/>
          <w:u w:val="single"/>
        </w:rPr>
      </w:pPr>
      <w:r w:rsidRPr="000A3820">
        <w:rPr>
          <w:rFonts w:ascii="Algerian" w:hAnsi="Algerian"/>
          <w:b/>
          <w:bCs/>
          <w:i/>
          <w:iCs/>
          <w:sz w:val="44"/>
          <w:szCs w:val="44"/>
          <w:u w:val="single"/>
        </w:rPr>
        <w:t>VIRTUAL 8086 PROCESSOR</w:t>
      </w:r>
    </w:p>
    <w:p w14:paraId="330FB13F" w14:textId="77777777" w:rsidR="00E87F64" w:rsidRDefault="00E87F64" w:rsidP="00E87F64">
      <w:pPr>
        <w:ind w:left="2160" w:firstLine="720"/>
        <w:rPr>
          <w:b/>
          <w:bCs/>
          <w:sz w:val="32"/>
          <w:szCs w:val="32"/>
        </w:rPr>
      </w:pPr>
      <w:r w:rsidRPr="00E87F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A3B275" w14:textId="66BEE0A8" w:rsidR="000A3820" w:rsidRPr="00E7658E" w:rsidRDefault="000A3820" w:rsidP="00E87F64">
      <w:pPr>
        <w:rPr>
          <w:b/>
          <w:bCs/>
          <w:sz w:val="32"/>
          <w:szCs w:val="32"/>
          <w:u w:val="single"/>
        </w:rPr>
      </w:pPr>
      <w:r w:rsidRPr="00E7658E">
        <w:rPr>
          <w:b/>
          <w:bCs/>
          <w:sz w:val="32"/>
          <w:szCs w:val="32"/>
          <w:u w:val="single"/>
        </w:rPr>
        <w:t>REGISTERS</w:t>
      </w:r>
      <w:r w:rsidR="00E7658E">
        <w:rPr>
          <w:b/>
          <w:bCs/>
          <w:sz w:val="32"/>
          <w:szCs w:val="32"/>
          <w:u w:val="single"/>
        </w:rPr>
        <w:t xml:space="preserve"> </w:t>
      </w:r>
      <w:r w:rsidR="00670EE7" w:rsidRPr="00E7658E">
        <w:rPr>
          <w:b/>
          <w:bCs/>
          <w:sz w:val="32"/>
          <w:szCs w:val="32"/>
          <w:u w:val="single"/>
        </w:rPr>
        <w:t>(08)</w:t>
      </w:r>
      <w:r w:rsidRPr="00E7658E">
        <w:rPr>
          <w:b/>
          <w:bCs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3820" w14:paraId="31CB0303" w14:textId="77777777" w:rsidTr="000A3820">
        <w:tc>
          <w:tcPr>
            <w:tcW w:w="2337" w:type="dxa"/>
          </w:tcPr>
          <w:p w14:paraId="13C3220F" w14:textId="08068CCB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AX</w:t>
            </w:r>
          </w:p>
        </w:tc>
        <w:tc>
          <w:tcPr>
            <w:tcW w:w="2337" w:type="dxa"/>
          </w:tcPr>
          <w:p w14:paraId="3FFE4C7A" w14:textId="75557CD6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BX</w:t>
            </w:r>
          </w:p>
        </w:tc>
        <w:tc>
          <w:tcPr>
            <w:tcW w:w="2338" w:type="dxa"/>
          </w:tcPr>
          <w:p w14:paraId="19C8B28C" w14:textId="68D54049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CX</w:t>
            </w:r>
          </w:p>
        </w:tc>
        <w:tc>
          <w:tcPr>
            <w:tcW w:w="2338" w:type="dxa"/>
          </w:tcPr>
          <w:p w14:paraId="4376709D" w14:textId="7AFFB65E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DX</w:t>
            </w:r>
          </w:p>
        </w:tc>
      </w:tr>
      <w:tr w:rsidR="000A3820" w14:paraId="1D18BAD7" w14:textId="77777777" w:rsidTr="000A3820">
        <w:tc>
          <w:tcPr>
            <w:tcW w:w="2337" w:type="dxa"/>
          </w:tcPr>
          <w:p w14:paraId="543F6AF9" w14:textId="1BE99A05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</w:t>
            </w:r>
          </w:p>
        </w:tc>
        <w:tc>
          <w:tcPr>
            <w:tcW w:w="2337" w:type="dxa"/>
          </w:tcPr>
          <w:p w14:paraId="1FF7A6FA" w14:textId="35651D34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</w:t>
            </w:r>
          </w:p>
        </w:tc>
        <w:tc>
          <w:tcPr>
            <w:tcW w:w="2338" w:type="dxa"/>
          </w:tcPr>
          <w:p w14:paraId="7ACD9A76" w14:textId="36464232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IP</w:t>
            </w:r>
          </w:p>
        </w:tc>
        <w:tc>
          <w:tcPr>
            <w:tcW w:w="2338" w:type="dxa"/>
          </w:tcPr>
          <w:p w14:paraId="3CAB924F" w14:textId="2E14B3AE" w:rsidR="000A3820" w:rsidRDefault="000A3820" w:rsidP="00E87F64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BP</w:t>
            </w:r>
          </w:p>
        </w:tc>
      </w:tr>
    </w:tbl>
    <w:p w14:paraId="4E4637F4" w14:textId="674999F1" w:rsidR="000A3820" w:rsidRDefault="000A3820" w:rsidP="00E87F64">
      <w:pPr>
        <w:rPr>
          <w:b/>
          <w:bCs/>
          <w:sz w:val="32"/>
          <w:szCs w:val="32"/>
        </w:rPr>
      </w:pPr>
    </w:p>
    <w:p w14:paraId="563EB825" w14:textId="23584013" w:rsidR="000A3820" w:rsidRDefault="000A3820">
      <w:pPr>
        <w:rPr>
          <w:b/>
          <w:bCs/>
          <w:sz w:val="32"/>
          <w:szCs w:val="32"/>
        </w:rPr>
      </w:pPr>
    </w:p>
    <w:p w14:paraId="640D3538" w14:textId="7F766385" w:rsidR="00E7658E" w:rsidRDefault="000A3820">
      <w:pPr>
        <w:rPr>
          <w:b/>
          <w:bCs/>
          <w:sz w:val="32"/>
          <w:szCs w:val="32"/>
          <w:u w:val="single"/>
        </w:rPr>
      </w:pPr>
      <w:r w:rsidRPr="00E7658E">
        <w:rPr>
          <w:b/>
          <w:bCs/>
          <w:sz w:val="32"/>
          <w:szCs w:val="32"/>
          <w:u w:val="single"/>
        </w:rPr>
        <w:t>MEMORY LOCATIONS</w:t>
      </w:r>
      <w:r w:rsidR="00E7658E">
        <w:rPr>
          <w:b/>
          <w:bCs/>
          <w:sz w:val="32"/>
          <w:szCs w:val="32"/>
          <w:u w:val="single"/>
        </w:rPr>
        <w:t xml:space="preserve"> </w:t>
      </w:r>
      <w:r w:rsidR="00670EE7" w:rsidRPr="00E7658E">
        <w:rPr>
          <w:b/>
          <w:bCs/>
          <w:sz w:val="32"/>
          <w:szCs w:val="32"/>
          <w:u w:val="single"/>
        </w:rPr>
        <w:t>(16)</w:t>
      </w:r>
      <w:r w:rsidRPr="00E7658E">
        <w:rPr>
          <w:b/>
          <w:bCs/>
          <w:sz w:val="32"/>
          <w:szCs w:val="32"/>
          <w:u w:val="single"/>
        </w:rPr>
        <w:t>:</w:t>
      </w:r>
    </w:p>
    <w:p w14:paraId="72738043" w14:textId="77777777" w:rsidR="00E7658E" w:rsidRPr="00E7658E" w:rsidRDefault="00E7658E">
      <w:pPr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3820" w14:paraId="43514D81" w14:textId="77777777" w:rsidTr="000A3820">
        <w:tc>
          <w:tcPr>
            <w:tcW w:w="2337" w:type="dxa"/>
          </w:tcPr>
          <w:p w14:paraId="1CF571C6" w14:textId="60DAB9D9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[00000]</w:t>
            </w:r>
          </w:p>
        </w:tc>
        <w:tc>
          <w:tcPr>
            <w:tcW w:w="2337" w:type="dxa"/>
          </w:tcPr>
          <w:p w14:paraId="0F1A73C0" w14:textId="42189120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[00001]</w:t>
            </w:r>
          </w:p>
        </w:tc>
        <w:tc>
          <w:tcPr>
            <w:tcW w:w="2338" w:type="dxa"/>
          </w:tcPr>
          <w:p w14:paraId="04D756C8" w14:textId="4384438E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[00002]</w:t>
            </w:r>
          </w:p>
        </w:tc>
        <w:tc>
          <w:tcPr>
            <w:tcW w:w="2338" w:type="dxa"/>
          </w:tcPr>
          <w:p w14:paraId="5428FBD0" w14:textId="44206AA3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[00003]</w:t>
            </w:r>
          </w:p>
        </w:tc>
      </w:tr>
      <w:tr w:rsidR="000A3820" w14:paraId="54D8AA2B" w14:textId="77777777" w:rsidTr="000A3820">
        <w:tc>
          <w:tcPr>
            <w:tcW w:w="2337" w:type="dxa"/>
          </w:tcPr>
          <w:p w14:paraId="211719C5" w14:textId="676CD941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</w:t>
            </w:r>
            <w:r w:rsidR="00670EE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0004]</w:t>
            </w:r>
          </w:p>
        </w:tc>
        <w:tc>
          <w:tcPr>
            <w:tcW w:w="2337" w:type="dxa"/>
          </w:tcPr>
          <w:p w14:paraId="0E444E1F" w14:textId="36EDE26C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[00005]</w:t>
            </w:r>
          </w:p>
        </w:tc>
        <w:tc>
          <w:tcPr>
            <w:tcW w:w="2338" w:type="dxa"/>
          </w:tcPr>
          <w:p w14:paraId="6D75AD89" w14:textId="07CFAECB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[00006]</w:t>
            </w:r>
          </w:p>
        </w:tc>
        <w:tc>
          <w:tcPr>
            <w:tcW w:w="2338" w:type="dxa"/>
          </w:tcPr>
          <w:p w14:paraId="568F5C66" w14:textId="2AA7D711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[00007]</w:t>
            </w:r>
          </w:p>
        </w:tc>
      </w:tr>
      <w:tr w:rsidR="000A3820" w14:paraId="28D58CF4" w14:textId="77777777" w:rsidTr="000A3820">
        <w:tc>
          <w:tcPr>
            <w:tcW w:w="2337" w:type="dxa"/>
          </w:tcPr>
          <w:p w14:paraId="170509CB" w14:textId="55D78ADF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</w:t>
            </w:r>
            <w:r w:rsidR="00670EE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008]</w:t>
            </w:r>
          </w:p>
        </w:tc>
        <w:tc>
          <w:tcPr>
            <w:tcW w:w="2337" w:type="dxa"/>
          </w:tcPr>
          <w:p w14:paraId="37555FE0" w14:textId="5F142D69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[00009]</w:t>
            </w:r>
          </w:p>
        </w:tc>
        <w:tc>
          <w:tcPr>
            <w:tcW w:w="2338" w:type="dxa"/>
          </w:tcPr>
          <w:p w14:paraId="614BF7E1" w14:textId="2DFF677F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[0000A]</w:t>
            </w:r>
          </w:p>
        </w:tc>
        <w:tc>
          <w:tcPr>
            <w:tcW w:w="2338" w:type="dxa"/>
          </w:tcPr>
          <w:p w14:paraId="3A7154F8" w14:textId="03F27794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[0000B]</w:t>
            </w:r>
          </w:p>
        </w:tc>
      </w:tr>
      <w:tr w:rsidR="000A3820" w14:paraId="0116B3DF" w14:textId="77777777" w:rsidTr="000A3820">
        <w:tc>
          <w:tcPr>
            <w:tcW w:w="2337" w:type="dxa"/>
          </w:tcPr>
          <w:p w14:paraId="238D44D5" w14:textId="75A09A87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</w:t>
            </w:r>
            <w:r w:rsidR="00670EE7"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0C]</w:t>
            </w:r>
          </w:p>
        </w:tc>
        <w:tc>
          <w:tcPr>
            <w:tcW w:w="2337" w:type="dxa"/>
          </w:tcPr>
          <w:p w14:paraId="7D967132" w14:textId="241F0FBB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[0000D]</w:t>
            </w:r>
          </w:p>
        </w:tc>
        <w:tc>
          <w:tcPr>
            <w:tcW w:w="2338" w:type="dxa"/>
          </w:tcPr>
          <w:p w14:paraId="0F8198DB" w14:textId="3A324E2D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[0000E]</w:t>
            </w:r>
          </w:p>
        </w:tc>
        <w:tc>
          <w:tcPr>
            <w:tcW w:w="2338" w:type="dxa"/>
          </w:tcPr>
          <w:p w14:paraId="79D1CF9D" w14:textId="07E2186C" w:rsidR="000A3820" w:rsidRDefault="000A382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[0000F]</w:t>
            </w:r>
          </w:p>
        </w:tc>
      </w:tr>
    </w:tbl>
    <w:p w14:paraId="6F342601" w14:textId="3BB713F0" w:rsidR="00670EE7" w:rsidRDefault="00670EE7">
      <w:pPr>
        <w:rPr>
          <w:b/>
          <w:bCs/>
          <w:sz w:val="32"/>
          <w:szCs w:val="32"/>
        </w:rPr>
      </w:pPr>
    </w:p>
    <w:p w14:paraId="7984C13D" w14:textId="77777777" w:rsidR="00670EE7" w:rsidRDefault="00670EE7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11065"/>
        <w:tblW w:w="0" w:type="auto"/>
        <w:tblLook w:val="04A0" w:firstRow="1" w:lastRow="0" w:firstColumn="1" w:lastColumn="0" w:noHBand="0" w:noVBand="1"/>
      </w:tblPr>
      <w:tblGrid>
        <w:gridCol w:w="4230"/>
        <w:gridCol w:w="3070"/>
      </w:tblGrid>
      <w:tr w:rsidR="00E7658E" w14:paraId="06F2E8F3" w14:textId="77777777" w:rsidTr="00E7658E">
        <w:tc>
          <w:tcPr>
            <w:tcW w:w="4230" w:type="dxa"/>
          </w:tcPr>
          <w:p w14:paraId="141B9997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Registers:</w:t>
            </w:r>
          </w:p>
        </w:tc>
        <w:tc>
          <w:tcPr>
            <w:tcW w:w="3070" w:type="dxa"/>
          </w:tcPr>
          <w:p w14:paraId="01DFEF7B" w14:textId="77777777" w:rsidR="00E7658E" w:rsidRPr="00883B3A" w:rsidRDefault="00E7658E" w:rsidP="00E7658E">
            <w:pPr>
              <w:rPr>
                <w:b/>
                <w:bCs/>
                <w:sz w:val="32"/>
                <w:szCs w:val="32"/>
              </w:rPr>
            </w:pPr>
            <w:r w:rsidRPr="00883B3A">
              <w:rPr>
                <w:b/>
                <w:bCs/>
                <w:sz w:val="32"/>
                <w:szCs w:val="32"/>
              </w:rPr>
              <w:t>Opcode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7658E" w14:paraId="2F1A18AD" w14:textId="77777777" w:rsidTr="00E7658E">
        <w:tc>
          <w:tcPr>
            <w:tcW w:w="4230" w:type="dxa"/>
          </w:tcPr>
          <w:p w14:paraId="2FDF6CA6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AX</w:t>
            </w:r>
          </w:p>
        </w:tc>
        <w:tc>
          <w:tcPr>
            <w:tcW w:w="3070" w:type="dxa"/>
          </w:tcPr>
          <w:p w14:paraId="2957F9E2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</w:p>
        </w:tc>
      </w:tr>
      <w:tr w:rsidR="00E7658E" w14:paraId="4F4CA575" w14:textId="77777777" w:rsidTr="00E7658E">
        <w:tc>
          <w:tcPr>
            <w:tcW w:w="4230" w:type="dxa"/>
          </w:tcPr>
          <w:p w14:paraId="17315E35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BX</w:t>
            </w:r>
          </w:p>
        </w:tc>
        <w:tc>
          <w:tcPr>
            <w:tcW w:w="3070" w:type="dxa"/>
          </w:tcPr>
          <w:p w14:paraId="5BF7DFAC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011</w:t>
            </w:r>
          </w:p>
        </w:tc>
      </w:tr>
      <w:tr w:rsidR="00E7658E" w14:paraId="2A89FD0E" w14:textId="77777777" w:rsidTr="00E7658E">
        <w:tc>
          <w:tcPr>
            <w:tcW w:w="4230" w:type="dxa"/>
          </w:tcPr>
          <w:p w14:paraId="4A74651A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CX</w:t>
            </w:r>
          </w:p>
        </w:tc>
        <w:tc>
          <w:tcPr>
            <w:tcW w:w="3070" w:type="dxa"/>
          </w:tcPr>
          <w:p w14:paraId="6E5769FD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001</w:t>
            </w:r>
          </w:p>
        </w:tc>
      </w:tr>
      <w:tr w:rsidR="00E7658E" w14:paraId="194A8215" w14:textId="77777777" w:rsidTr="00E7658E">
        <w:tc>
          <w:tcPr>
            <w:tcW w:w="4230" w:type="dxa"/>
          </w:tcPr>
          <w:p w14:paraId="0ABDDC87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DX</w:t>
            </w:r>
          </w:p>
        </w:tc>
        <w:tc>
          <w:tcPr>
            <w:tcW w:w="3070" w:type="dxa"/>
          </w:tcPr>
          <w:p w14:paraId="30C1E3BC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010</w:t>
            </w:r>
          </w:p>
        </w:tc>
      </w:tr>
      <w:tr w:rsidR="00E7658E" w14:paraId="27EAB2AB" w14:textId="77777777" w:rsidTr="00E7658E">
        <w:tc>
          <w:tcPr>
            <w:tcW w:w="4230" w:type="dxa"/>
          </w:tcPr>
          <w:p w14:paraId="5A6D30DA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SI</w:t>
            </w:r>
          </w:p>
        </w:tc>
        <w:tc>
          <w:tcPr>
            <w:tcW w:w="3070" w:type="dxa"/>
          </w:tcPr>
          <w:p w14:paraId="29F7F124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110</w:t>
            </w:r>
          </w:p>
        </w:tc>
      </w:tr>
      <w:tr w:rsidR="00E7658E" w14:paraId="4C4E3ADB" w14:textId="77777777" w:rsidTr="00E7658E">
        <w:tc>
          <w:tcPr>
            <w:tcW w:w="4230" w:type="dxa"/>
          </w:tcPr>
          <w:p w14:paraId="71D5139F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</w:t>
            </w:r>
          </w:p>
        </w:tc>
        <w:tc>
          <w:tcPr>
            <w:tcW w:w="3070" w:type="dxa"/>
          </w:tcPr>
          <w:p w14:paraId="165EC23C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111</w:t>
            </w:r>
          </w:p>
        </w:tc>
      </w:tr>
      <w:tr w:rsidR="00E7658E" w14:paraId="0635EE39" w14:textId="77777777" w:rsidTr="00E7658E">
        <w:tc>
          <w:tcPr>
            <w:tcW w:w="4230" w:type="dxa"/>
          </w:tcPr>
          <w:p w14:paraId="7034D333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BP</w:t>
            </w:r>
          </w:p>
        </w:tc>
        <w:tc>
          <w:tcPr>
            <w:tcW w:w="3070" w:type="dxa"/>
          </w:tcPr>
          <w:p w14:paraId="35973E18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101</w:t>
            </w:r>
          </w:p>
        </w:tc>
      </w:tr>
      <w:tr w:rsidR="00E7658E" w14:paraId="6A249269" w14:textId="77777777" w:rsidTr="00E7658E">
        <w:tc>
          <w:tcPr>
            <w:tcW w:w="4230" w:type="dxa"/>
          </w:tcPr>
          <w:p w14:paraId="5E00A977" w14:textId="77777777" w:rsidR="00E7658E" w:rsidRDefault="00E7658E" w:rsidP="00E7658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SP</w:t>
            </w:r>
          </w:p>
        </w:tc>
        <w:tc>
          <w:tcPr>
            <w:tcW w:w="3070" w:type="dxa"/>
          </w:tcPr>
          <w:p w14:paraId="5A72333D" w14:textId="77777777" w:rsidR="00E7658E" w:rsidRPr="007D359E" w:rsidRDefault="00E7658E" w:rsidP="00E7658E">
            <w:pPr>
              <w:rPr>
                <w:sz w:val="32"/>
                <w:szCs w:val="32"/>
              </w:rPr>
            </w:pPr>
            <w:r w:rsidRPr="007D359E">
              <w:rPr>
                <w:sz w:val="32"/>
                <w:szCs w:val="32"/>
              </w:rPr>
              <w:t>100</w:t>
            </w:r>
          </w:p>
        </w:tc>
      </w:tr>
    </w:tbl>
    <w:p w14:paraId="5FA29DAE" w14:textId="4B48BB23" w:rsidR="00316ED1" w:rsidRDefault="00670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OPCODE OF REGISTERS</w:t>
      </w:r>
      <w:r w:rsidR="00E7658E">
        <w:rPr>
          <w:b/>
          <w:bCs/>
          <w:sz w:val="32"/>
          <w:szCs w:val="32"/>
        </w:rPr>
        <w:t>:</w:t>
      </w:r>
    </w:p>
    <w:p w14:paraId="0ACE362B" w14:textId="0ABA9C2B" w:rsidR="00316ED1" w:rsidRDefault="00316ED1">
      <w:pPr>
        <w:rPr>
          <w:b/>
          <w:bCs/>
          <w:sz w:val="32"/>
          <w:szCs w:val="32"/>
        </w:rPr>
      </w:pPr>
    </w:p>
    <w:p w14:paraId="3405D8E4" w14:textId="5F5E704D" w:rsidR="00106632" w:rsidRDefault="00106632">
      <w:pPr>
        <w:rPr>
          <w:b/>
          <w:bCs/>
          <w:sz w:val="32"/>
          <w:szCs w:val="32"/>
        </w:rPr>
      </w:pPr>
    </w:p>
    <w:p w14:paraId="45073322" w14:textId="40416E2D" w:rsidR="00106632" w:rsidRDefault="00106632">
      <w:pPr>
        <w:rPr>
          <w:b/>
          <w:bCs/>
          <w:sz w:val="32"/>
          <w:szCs w:val="32"/>
        </w:rPr>
      </w:pPr>
    </w:p>
    <w:p w14:paraId="292C917C" w14:textId="2DD6136C" w:rsidR="00106632" w:rsidRDefault="00106632">
      <w:pPr>
        <w:rPr>
          <w:b/>
          <w:bCs/>
          <w:sz w:val="32"/>
          <w:szCs w:val="32"/>
        </w:rPr>
      </w:pPr>
    </w:p>
    <w:p w14:paraId="08B3D3C1" w14:textId="75CF4B75" w:rsidR="00106632" w:rsidRDefault="00106632">
      <w:pPr>
        <w:rPr>
          <w:b/>
          <w:bCs/>
          <w:sz w:val="32"/>
          <w:szCs w:val="32"/>
        </w:rPr>
      </w:pPr>
    </w:p>
    <w:p w14:paraId="2C8EB81F" w14:textId="79E0ADB4" w:rsidR="00106632" w:rsidRDefault="00106632">
      <w:pPr>
        <w:rPr>
          <w:b/>
          <w:bCs/>
          <w:sz w:val="32"/>
          <w:szCs w:val="32"/>
        </w:rPr>
      </w:pPr>
    </w:p>
    <w:p w14:paraId="3B74BB4A" w14:textId="0841EB1D" w:rsidR="00E7658E" w:rsidRDefault="00E7658E">
      <w:pPr>
        <w:rPr>
          <w:b/>
          <w:bCs/>
          <w:sz w:val="32"/>
          <w:szCs w:val="32"/>
        </w:rPr>
      </w:pPr>
    </w:p>
    <w:p w14:paraId="401EECB3" w14:textId="1811AB86" w:rsidR="00E7658E" w:rsidRDefault="00E7658E">
      <w:pPr>
        <w:rPr>
          <w:b/>
          <w:bCs/>
          <w:sz w:val="32"/>
          <w:szCs w:val="32"/>
        </w:rPr>
      </w:pPr>
    </w:p>
    <w:p w14:paraId="78EE044D" w14:textId="77777777" w:rsidR="00E7658E" w:rsidRDefault="00E7658E">
      <w:pPr>
        <w:rPr>
          <w:b/>
          <w:bCs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093"/>
        <w:tblW w:w="7205" w:type="dxa"/>
        <w:tblLook w:val="04A0" w:firstRow="1" w:lastRow="0" w:firstColumn="1" w:lastColumn="0" w:noHBand="0" w:noVBand="1"/>
      </w:tblPr>
      <w:tblGrid>
        <w:gridCol w:w="4135"/>
        <w:gridCol w:w="3070"/>
      </w:tblGrid>
      <w:tr w:rsidR="00670EE7" w14:paraId="6CAB20BE" w14:textId="77777777" w:rsidTr="00670EE7">
        <w:tc>
          <w:tcPr>
            <w:tcW w:w="4135" w:type="dxa"/>
          </w:tcPr>
          <w:p w14:paraId="47722296" w14:textId="63BED9EA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Operations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070" w:type="dxa"/>
          </w:tcPr>
          <w:p w14:paraId="00A59E00" w14:textId="2BBAC4A5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Opcode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670EE7" w14:paraId="1AA1FAAF" w14:textId="77777777" w:rsidTr="00670EE7">
        <w:tc>
          <w:tcPr>
            <w:tcW w:w="4135" w:type="dxa"/>
          </w:tcPr>
          <w:p w14:paraId="7C140272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MOV</w:t>
            </w:r>
          </w:p>
        </w:tc>
        <w:tc>
          <w:tcPr>
            <w:tcW w:w="3070" w:type="dxa"/>
          </w:tcPr>
          <w:p w14:paraId="26AECAAC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100010</w:t>
            </w:r>
          </w:p>
        </w:tc>
      </w:tr>
      <w:tr w:rsidR="00670EE7" w14:paraId="6B292A89" w14:textId="77777777" w:rsidTr="00670EE7">
        <w:tc>
          <w:tcPr>
            <w:tcW w:w="4135" w:type="dxa"/>
          </w:tcPr>
          <w:p w14:paraId="531AC904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ADD</w:t>
            </w:r>
          </w:p>
        </w:tc>
        <w:tc>
          <w:tcPr>
            <w:tcW w:w="3070" w:type="dxa"/>
          </w:tcPr>
          <w:p w14:paraId="459E7632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000000</w:t>
            </w:r>
          </w:p>
        </w:tc>
      </w:tr>
      <w:tr w:rsidR="00670EE7" w14:paraId="36660278" w14:textId="77777777" w:rsidTr="00670EE7">
        <w:trPr>
          <w:trHeight w:val="403"/>
        </w:trPr>
        <w:tc>
          <w:tcPr>
            <w:tcW w:w="4135" w:type="dxa"/>
          </w:tcPr>
          <w:p w14:paraId="2551C9D3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SUB</w:t>
            </w:r>
          </w:p>
        </w:tc>
        <w:tc>
          <w:tcPr>
            <w:tcW w:w="3070" w:type="dxa"/>
          </w:tcPr>
          <w:p w14:paraId="4DB86776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000101</w:t>
            </w:r>
          </w:p>
        </w:tc>
      </w:tr>
      <w:tr w:rsidR="00670EE7" w14:paraId="70791E14" w14:textId="77777777" w:rsidTr="00670EE7">
        <w:tc>
          <w:tcPr>
            <w:tcW w:w="4135" w:type="dxa"/>
          </w:tcPr>
          <w:p w14:paraId="02797EF4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DEC</w:t>
            </w:r>
          </w:p>
        </w:tc>
        <w:tc>
          <w:tcPr>
            <w:tcW w:w="3070" w:type="dxa"/>
          </w:tcPr>
          <w:p w14:paraId="0A080374" w14:textId="3716B13A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111111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70EE7" w14:paraId="1275BE8B" w14:textId="77777777" w:rsidTr="00670EE7">
        <w:tc>
          <w:tcPr>
            <w:tcW w:w="4135" w:type="dxa"/>
          </w:tcPr>
          <w:p w14:paraId="7183EB27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INC</w:t>
            </w:r>
          </w:p>
        </w:tc>
        <w:tc>
          <w:tcPr>
            <w:tcW w:w="3070" w:type="dxa"/>
          </w:tcPr>
          <w:p w14:paraId="6CE1187F" w14:textId="7C99DC40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111111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70EE7" w14:paraId="6B91DA52" w14:textId="77777777" w:rsidTr="00670EE7">
        <w:tc>
          <w:tcPr>
            <w:tcW w:w="4135" w:type="dxa"/>
          </w:tcPr>
          <w:p w14:paraId="4A1B9E75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NOT</w:t>
            </w:r>
          </w:p>
        </w:tc>
        <w:tc>
          <w:tcPr>
            <w:tcW w:w="3070" w:type="dxa"/>
          </w:tcPr>
          <w:p w14:paraId="209ABEAE" w14:textId="35A38FD1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111101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70EE7" w14:paraId="2540BFF1" w14:textId="77777777" w:rsidTr="00670EE7">
        <w:tc>
          <w:tcPr>
            <w:tcW w:w="4135" w:type="dxa"/>
          </w:tcPr>
          <w:p w14:paraId="55717612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</w:t>
            </w:r>
          </w:p>
        </w:tc>
        <w:tc>
          <w:tcPr>
            <w:tcW w:w="3070" w:type="dxa"/>
          </w:tcPr>
          <w:p w14:paraId="7CCB7B29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001000</w:t>
            </w:r>
          </w:p>
        </w:tc>
      </w:tr>
      <w:tr w:rsidR="00670EE7" w14:paraId="181C7554" w14:textId="77777777" w:rsidTr="00670EE7">
        <w:tc>
          <w:tcPr>
            <w:tcW w:w="4135" w:type="dxa"/>
          </w:tcPr>
          <w:p w14:paraId="401057B1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</w:t>
            </w:r>
          </w:p>
        </w:tc>
        <w:tc>
          <w:tcPr>
            <w:tcW w:w="3070" w:type="dxa"/>
          </w:tcPr>
          <w:p w14:paraId="4E0104A8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000010</w:t>
            </w:r>
          </w:p>
        </w:tc>
      </w:tr>
      <w:tr w:rsidR="00670EE7" w14:paraId="5477AAF3" w14:textId="77777777" w:rsidTr="00670EE7">
        <w:tc>
          <w:tcPr>
            <w:tcW w:w="4135" w:type="dxa"/>
          </w:tcPr>
          <w:p w14:paraId="16CDD842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CMP</w:t>
            </w:r>
          </w:p>
        </w:tc>
        <w:tc>
          <w:tcPr>
            <w:tcW w:w="3070" w:type="dxa"/>
          </w:tcPr>
          <w:p w14:paraId="71EE0D0D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001110</w:t>
            </w:r>
          </w:p>
        </w:tc>
      </w:tr>
      <w:tr w:rsidR="00670EE7" w14:paraId="7CD8805F" w14:textId="77777777" w:rsidTr="00670EE7">
        <w:tc>
          <w:tcPr>
            <w:tcW w:w="4135" w:type="dxa"/>
          </w:tcPr>
          <w:p w14:paraId="0DE6169B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NEG</w:t>
            </w:r>
          </w:p>
        </w:tc>
        <w:tc>
          <w:tcPr>
            <w:tcW w:w="3070" w:type="dxa"/>
          </w:tcPr>
          <w:p w14:paraId="4EFDE21E" w14:textId="5ED11579" w:rsidR="00670EE7" w:rsidRPr="00F25B55" w:rsidRDefault="00670EE7" w:rsidP="00670EE7">
            <w:pPr>
              <w:rPr>
                <w:sz w:val="32"/>
                <w:szCs w:val="32"/>
              </w:rPr>
            </w:pPr>
            <w:r w:rsidRPr="00F25B55">
              <w:rPr>
                <w:sz w:val="32"/>
                <w:szCs w:val="32"/>
              </w:rPr>
              <w:t>111101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670EE7" w14:paraId="26132632" w14:textId="77777777" w:rsidTr="00670EE7">
        <w:tc>
          <w:tcPr>
            <w:tcW w:w="4135" w:type="dxa"/>
          </w:tcPr>
          <w:p w14:paraId="18C1B6CC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XOR</w:t>
            </w:r>
          </w:p>
        </w:tc>
        <w:tc>
          <w:tcPr>
            <w:tcW w:w="3070" w:type="dxa"/>
          </w:tcPr>
          <w:p w14:paraId="5A8E745E" w14:textId="77777777" w:rsidR="00670EE7" w:rsidRPr="00F25B55" w:rsidRDefault="00670EE7" w:rsidP="00670E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000110</w:t>
            </w:r>
          </w:p>
        </w:tc>
      </w:tr>
      <w:tr w:rsidR="00670EE7" w14:paraId="732168D0" w14:textId="77777777" w:rsidTr="00670EE7">
        <w:tc>
          <w:tcPr>
            <w:tcW w:w="4135" w:type="dxa"/>
          </w:tcPr>
          <w:p w14:paraId="47AD2328" w14:textId="77777777" w:rsidR="00670EE7" w:rsidRDefault="00670EE7" w:rsidP="00670EE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NOP</w:t>
            </w:r>
          </w:p>
        </w:tc>
        <w:tc>
          <w:tcPr>
            <w:tcW w:w="3070" w:type="dxa"/>
          </w:tcPr>
          <w:p w14:paraId="582A8AF3" w14:textId="09DD1E53" w:rsidR="00670EE7" w:rsidRDefault="00670EE7" w:rsidP="00670EE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100100 </w:t>
            </w:r>
          </w:p>
        </w:tc>
      </w:tr>
    </w:tbl>
    <w:p w14:paraId="4DB95733" w14:textId="49436723" w:rsidR="00316ED1" w:rsidRDefault="00670E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OPCODE OF INSTRUCTIONS:</w:t>
      </w:r>
    </w:p>
    <w:p w14:paraId="6D4F4967" w14:textId="77777777" w:rsidR="00277912" w:rsidRDefault="00277912">
      <w:pPr>
        <w:rPr>
          <w:b/>
          <w:bCs/>
          <w:sz w:val="32"/>
          <w:szCs w:val="32"/>
        </w:rPr>
      </w:pPr>
    </w:p>
    <w:p w14:paraId="7CBCD019" w14:textId="77777777" w:rsidR="00277912" w:rsidRDefault="00277912">
      <w:pPr>
        <w:rPr>
          <w:b/>
          <w:bCs/>
          <w:sz w:val="32"/>
          <w:szCs w:val="32"/>
        </w:rPr>
      </w:pPr>
    </w:p>
    <w:p w14:paraId="72F48E3A" w14:textId="77777777" w:rsidR="00277912" w:rsidRDefault="00277912">
      <w:pPr>
        <w:rPr>
          <w:b/>
          <w:bCs/>
          <w:sz w:val="32"/>
          <w:szCs w:val="32"/>
        </w:rPr>
      </w:pPr>
    </w:p>
    <w:p w14:paraId="67E7BEE7" w14:textId="77777777" w:rsidR="00277912" w:rsidRDefault="00277912">
      <w:pPr>
        <w:rPr>
          <w:b/>
          <w:bCs/>
          <w:sz w:val="32"/>
          <w:szCs w:val="32"/>
        </w:rPr>
      </w:pPr>
    </w:p>
    <w:p w14:paraId="1106F6F6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65054D3C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611A2B31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17001EC0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2A0EF216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6FFFC64B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07E70FF7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56847F2E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5F1EDD79" w14:textId="77777777" w:rsidR="00670EE7" w:rsidRDefault="00670EE7" w:rsidP="008F5317">
      <w:pPr>
        <w:jc w:val="center"/>
        <w:rPr>
          <w:b/>
          <w:bCs/>
          <w:sz w:val="32"/>
          <w:szCs w:val="32"/>
        </w:rPr>
      </w:pPr>
    </w:p>
    <w:p w14:paraId="2EE8921A" w14:textId="77777777" w:rsidR="00670EE7" w:rsidRDefault="00670EE7" w:rsidP="00670EE7">
      <w:pPr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</w:p>
    <w:p w14:paraId="61B27549" w14:textId="77777777" w:rsidR="00670EE7" w:rsidRDefault="00670EE7" w:rsidP="00670EE7">
      <w:pPr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</w:p>
    <w:p w14:paraId="3F3C0BED" w14:textId="77777777" w:rsidR="00670EE7" w:rsidRDefault="00670EE7" w:rsidP="00670EE7">
      <w:pPr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</w:p>
    <w:p w14:paraId="56C06CC9" w14:textId="77777777" w:rsidR="00670EE7" w:rsidRDefault="00670EE7" w:rsidP="00670EE7">
      <w:pPr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</w:p>
    <w:p w14:paraId="23014FA0" w14:textId="7DA24F12" w:rsidR="00670EE7" w:rsidRPr="00670EE7" w:rsidRDefault="00670EE7" w:rsidP="00670EE7">
      <w:pPr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1.MOV INSTRUCTIO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>N</w:t>
      </w:r>
    </w:p>
    <w:p w14:paraId="1118B8A3" w14:textId="403F51D9" w:rsidR="008F5317" w:rsidRPr="004152D7" w:rsidRDefault="008F5317" w:rsidP="008F5317">
      <w:pPr>
        <w:jc w:val="center"/>
        <w:rPr>
          <w:b/>
          <w:bCs/>
          <w:sz w:val="32"/>
          <w:szCs w:val="32"/>
          <w:u w:val="single"/>
        </w:rPr>
      </w:pPr>
      <w:r w:rsidRPr="004152D7">
        <w:rPr>
          <w:b/>
          <w:bCs/>
          <w:sz w:val="32"/>
          <w:szCs w:val="32"/>
          <w:u w:val="single"/>
        </w:rPr>
        <w:t xml:space="preserve">“MOV” </w:t>
      </w:r>
    </w:p>
    <w:p w14:paraId="7B658F8F" w14:textId="00CFAEEC" w:rsidR="00A0242C" w:rsidRPr="004152D7" w:rsidRDefault="008F5317" w:rsidP="008F5317">
      <w:pPr>
        <w:jc w:val="center"/>
        <w:rPr>
          <w:b/>
          <w:bCs/>
          <w:sz w:val="32"/>
          <w:szCs w:val="32"/>
          <w:u w:val="single"/>
        </w:rPr>
      </w:pPr>
      <w:r w:rsidRPr="004152D7">
        <w:rPr>
          <w:b/>
          <w:bCs/>
          <w:sz w:val="32"/>
          <w:szCs w:val="32"/>
          <w:u w:val="single"/>
        </w:rPr>
        <w:t>(</w:t>
      </w:r>
      <w:r w:rsidR="004152D7" w:rsidRPr="004152D7">
        <w:rPr>
          <w:b/>
          <w:bCs/>
          <w:sz w:val="32"/>
          <w:szCs w:val="32"/>
          <w:u w:val="single"/>
        </w:rPr>
        <w:t>Register</w:t>
      </w:r>
      <w:r w:rsidRPr="004152D7">
        <w:rPr>
          <w:b/>
          <w:bCs/>
          <w:sz w:val="32"/>
          <w:szCs w:val="32"/>
          <w:u w:val="single"/>
        </w:rPr>
        <w:t xml:space="preserve"> to register) – 3 clock cycles</w:t>
      </w:r>
    </w:p>
    <w:p w14:paraId="4118A5E9" w14:textId="37BF4CA6" w:rsidR="00A0242C" w:rsidRPr="008F5317" w:rsidRDefault="00E7658E" w:rsidP="00A0242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4F7EDE8" wp14:editId="18F45E6F">
                <wp:simplePos x="0" y="0"/>
                <wp:positionH relativeFrom="column">
                  <wp:posOffset>243840</wp:posOffset>
                </wp:positionH>
                <wp:positionV relativeFrom="paragraph">
                  <wp:posOffset>62865</wp:posOffset>
                </wp:positionV>
                <wp:extent cx="6400800" cy="4606290"/>
                <wp:effectExtent l="0" t="0" r="0" b="381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606290"/>
                          <a:chOff x="0" y="0"/>
                          <a:chExt cx="7703820" cy="550545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1920" y="350520"/>
                            <a:ext cx="37719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2620" y="2857500"/>
                            <a:ext cx="4143375" cy="2647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8620"/>
                            <a:ext cx="3928110" cy="208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 Box 32"/>
                        <wps:cNvSpPr txBox="1"/>
                        <wps:spPr>
                          <a:xfrm rot="10800000" flipV="1">
                            <a:off x="220980" y="0"/>
                            <a:ext cx="637953" cy="2764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A81218" w14:textId="41607742" w:rsidR="008F5317" w:rsidRDefault="008F5317">
                              <w:r>
                                <w:t>FETCH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023360" y="30480"/>
                            <a:ext cx="776176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43AED0" w14:textId="42660B64" w:rsidR="008F5317" w:rsidRDefault="008F5317">
                              <w:r>
                                <w:t>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12820" y="2560320"/>
                            <a:ext cx="808074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109D72" w14:textId="40EC3DB8" w:rsidR="008F5317" w:rsidRDefault="008F5317">
                              <w:r>
                                <w:t>EXECUT</w:t>
                              </w:r>
                              <w:r w:rsidR="00E7658E">
                                <w:t>E</w:t>
                              </w: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7EDE8" id="Group 16" o:spid="_x0000_s1026" style="position:absolute;margin-left:19.2pt;margin-top:4.95pt;width:7in;height:362.7pt;z-index:251687936;mso-width-relative:margin;mso-height-relative:margin" coordsize="77038,55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39319;top:3505;width:37719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">
                  <v:imagedata r:id="rId11" o:title=""/>
                </v:shape>
                <v:shape id="Picture 12" o:spid="_x0000_s1028" type="#_x0000_t75" style="position:absolute;left:19126;top:28575;width:41433;height:26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">
                  <v:imagedata r:id="rId12" o:title=""/>
                </v:shape>
                <v:shape id="Picture 1" o:spid="_x0000_s1029" type="#_x0000_t75" style="position:absolute;top:3886;width:39281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0" type="#_x0000_t202" style="position:absolute;left:2209;width:6380;height:2764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" fillcolor="white [3201]" strokeweight=".5pt">
                  <v:textbox>
                    <w:txbxContent>
                      <w:p w14:paraId="1FA81218" w14:textId="41607742" w:rsidR="008F5317" w:rsidRDefault="008F5317">
                        <w:r>
                          <w:t>FETCH</w:t>
                        </w:r>
                      </w:p>
                    </w:txbxContent>
                  </v:textbox>
                </v:shape>
                <v:shape id="Text Box 33" o:spid="_x0000_s1031" type="#_x0000_t202" style="position:absolute;left:40233;top:304;width:7762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14:paraId="4A43AED0" w14:textId="42660B64" w:rsidR="008F5317" w:rsidRDefault="008F5317">
                        <w:r>
                          <w:t>DECODE</w:t>
                        </w:r>
                      </w:p>
                    </w:txbxContent>
                  </v:textbox>
                </v:shape>
                <v:shape id="Text Box 34" o:spid="_x0000_s1032" type="#_x0000_t202" style="position:absolute;left:35128;top:25603;width:808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14:paraId="68109D72" w14:textId="40EC3DB8" w:rsidR="008F5317" w:rsidRDefault="008F5317">
                        <w:r>
                          <w:t>EXECUT</w:t>
                        </w:r>
                        <w:r w:rsidR="00E7658E">
                          <w:t>E</w:t>
                        </w:r>
                        <w: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D431621" w14:textId="7EE2F147" w:rsidR="00A0242C" w:rsidRDefault="00A0242C" w:rsidP="00A0242C">
      <w:pPr>
        <w:rPr>
          <w:b/>
          <w:bCs/>
          <w:sz w:val="32"/>
          <w:szCs w:val="32"/>
        </w:rPr>
      </w:pPr>
    </w:p>
    <w:p w14:paraId="62528E7D" w14:textId="3A465889" w:rsidR="00A0242C" w:rsidRDefault="00A0242C" w:rsidP="00A0242C">
      <w:pPr>
        <w:rPr>
          <w:b/>
          <w:bCs/>
          <w:sz w:val="32"/>
          <w:szCs w:val="32"/>
        </w:rPr>
      </w:pPr>
    </w:p>
    <w:p w14:paraId="4100FDA2" w14:textId="0E5C52A8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01278629" w14:textId="43DE9068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5C96F950" w14:textId="2F1F30A2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22550F2C" w14:textId="4F4729E6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781F2F6C" w14:textId="5F6B3E64" w:rsidR="007D59B8" w:rsidRDefault="007D59B8" w:rsidP="008C2939">
      <w:pPr>
        <w:jc w:val="center"/>
        <w:rPr>
          <w:b/>
          <w:bCs/>
          <w:sz w:val="32"/>
          <w:szCs w:val="32"/>
        </w:rPr>
      </w:pPr>
    </w:p>
    <w:p w14:paraId="30455B6B" w14:textId="6FD0F095" w:rsidR="007D59B8" w:rsidRDefault="007D59B8" w:rsidP="008C2939">
      <w:pPr>
        <w:jc w:val="center"/>
        <w:rPr>
          <w:b/>
          <w:bCs/>
          <w:sz w:val="32"/>
          <w:szCs w:val="32"/>
        </w:rPr>
      </w:pPr>
    </w:p>
    <w:p w14:paraId="3DAA86BB" w14:textId="51FF7E7D" w:rsidR="007D59B8" w:rsidRDefault="007D59B8" w:rsidP="008C2939">
      <w:pPr>
        <w:jc w:val="center"/>
        <w:rPr>
          <w:b/>
          <w:bCs/>
          <w:sz w:val="32"/>
          <w:szCs w:val="32"/>
        </w:rPr>
      </w:pPr>
    </w:p>
    <w:p w14:paraId="51A450FC" w14:textId="77777777" w:rsidR="007D59B8" w:rsidRDefault="007D59B8" w:rsidP="008C2939">
      <w:pPr>
        <w:jc w:val="center"/>
        <w:rPr>
          <w:b/>
          <w:bCs/>
          <w:sz w:val="32"/>
          <w:szCs w:val="32"/>
        </w:rPr>
      </w:pPr>
    </w:p>
    <w:p w14:paraId="40832203" w14:textId="526B068A" w:rsidR="00A0242C" w:rsidRDefault="00A0242C" w:rsidP="008C2939">
      <w:pPr>
        <w:jc w:val="center"/>
        <w:rPr>
          <w:b/>
          <w:bCs/>
          <w:sz w:val="32"/>
          <w:szCs w:val="32"/>
        </w:rPr>
      </w:pPr>
    </w:p>
    <w:p w14:paraId="41E021F5" w14:textId="02F50EE6" w:rsidR="00606BC7" w:rsidRDefault="00606BC7" w:rsidP="00606BC7">
      <w:pPr>
        <w:jc w:val="center"/>
        <w:rPr>
          <w:b/>
          <w:bCs/>
          <w:sz w:val="32"/>
          <w:szCs w:val="32"/>
        </w:rPr>
      </w:pPr>
    </w:p>
    <w:p w14:paraId="7608B3C1" w14:textId="4CE9EFAD" w:rsidR="007D359E" w:rsidRDefault="007D359E">
      <w:pPr>
        <w:rPr>
          <w:b/>
          <w:bCs/>
          <w:sz w:val="32"/>
          <w:szCs w:val="32"/>
        </w:rPr>
      </w:pPr>
    </w:p>
    <w:p w14:paraId="5BEDA891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163D439D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09B1CF82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12EC879B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00EC6704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009C322B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60908505" w14:textId="77777777" w:rsidR="00E7658E" w:rsidRDefault="00E7658E" w:rsidP="003739B5">
      <w:pPr>
        <w:jc w:val="center"/>
        <w:rPr>
          <w:b/>
          <w:bCs/>
          <w:sz w:val="32"/>
          <w:szCs w:val="32"/>
        </w:rPr>
      </w:pPr>
    </w:p>
    <w:p w14:paraId="58847A8D" w14:textId="234BEF9A" w:rsidR="00670EE7" w:rsidRPr="00E7658E" w:rsidRDefault="003739B5" w:rsidP="00E7658E">
      <w:pPr>
        <w:jc w:val="center"/>
        <w:rPr>
          <w:b/>
          <w:bCs/>
          <w:sz w:val="32"/>
          <w:szCs w:val="32"/>
          <w:u w:val="single"/>
        </w:rPr>
      </w:pPr>
      <w:r w:rsidRPr="00E7658E">
        <w:rPr>
          <w:b/>
          <w:bCs/>
          <w:sz w:val="32"/>
          <w:szCs w:val="32"/>
          <w:u w:val="single"/>
        </w:rPr>
        <w:lastRenderedPageBreak/>
        <w:t>“MOV”</w:t>
      </w:r>
    </w:p>
    <w:p w14:paraId="60F3836A" w14:textId="6543838C" w:rsidR="003739B5" w:rsidRPr="00E7658E" w:rsidRDefault="003739B5" w:rsidP="003739B5">
      <w:pPr>
        <w:jc w:val="center"/>
        <w:rPr>
          <w:b/>
          <w:bCs/>
          <w:sz w:val="32"/>
          <w:szCs w:val="32"/>
          <w:u w:val="single"/>
        </w:rPr>
      </w:pPr>
      <w:r w:rsidRPr="00E7658E">
        <w:rPr>
          <w:b/>
          <w:bCs/>
          <w:sz w:val="32"/>
          <w:szCs w:val="32"/>
          <w:u w:val="single"/>
        </w:rPr>
        <w:t>(</w:t>
      </w:r>
      <w:r w:rsidR="004152D7" w:rsidRPr="00E7658E">
        <w:rPr>
          <w:b/>
          <w:bCs/>
          <w:sz w:val="32"/>
          <w:szCs w:val="32"/>
          <w:u w:val="single"/>
        </w:rPr>
        <w:t>Register</w:t>
      </w:r>
      <w:r w:rsidRPr="00E7658E">
        <w:rPr>
          <w:b/>
          <w:bCs/>
          <w:sz w:val="32"/>
          <w:szCs w:val="32"/>
          <w:u w:val="single"/>
        </w:rPr>
        <w:t xml:space="preserve"> to memory) – 3 clock cycles</w:t>
      </w:r>
    </w:p>
    <w:p w14:paraId="0AAB354B" w14:textId="7687EB1B" w:rsidR="003739B5" w:rsidRDefault="00E7658E" w:rsidP="003739B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0CD9CA4" wp14:editId="71D79247">
                <wp:simplePos x="0" y="0"/>
                <wp:positionH relativeFrom="column">
                  <wp:posOffset>91440</wp:posOffset>
                </wp:positionH>
                <wp:positionV relativeFrom="paragraph">
                  <wp:posOffset>213995</wp:posOffset>
                </wp:positionV>
                <wp:extent cx="6629400" cy="417576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9400" cy="4175760"/>
                          <a:chOff x="0" y="0"/>
                          <a:chExt cx="7315200" cy="513778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32560" y="2979420"/>
                            <a:ext cx="4410075" cy="2158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0"/>
                            <a:ext cx="4000500" cy="2124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396240"/>
                            <a:ext cx="37719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9980" y="7620"/>
                            <a:ext cx="952500" cy="398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 Box 41"/>
                        <wps:cNvSpPr txBox="1"/>
                        <wps:spPr>
                          <a:xfrm>
                            <a:off x="3246120" y="2598420"/>
                            <a:ext cx="659219" cy="2870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9D2A98" w14:textId="576C96CD" w:rsidR="003739B5" w:rsidRDefault="003739B5">
                              <w: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CD9CA4" id="Group 18" o:spid="_x0000_s1033" style="position:absolute;left:0;text-align:left;margin-left:7.2pt;margin-top:16.85pt;width:522pt;height:328.8pt;z-index:251698176;mso-width-relative:margin;mso-height-relative:margin" coordsize="73152,51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">
                <v:shape id="Picture 19" o:spid="_x0000_s1034" type="#_x0000_t75" style="position:absolute;left:14325;top:29794;width:44101;height:21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">
                  <v:imagedata r:id="rId17" o:title=""/>
                </v:shape>
                <v:shape id="Picture 35" o:spid="_x0000_s1035" type="#_x0000_t75" style="position:absolute;top:3962;width:40005;height:2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">
                  <v:imagedata r:id="rId13" o:title=""/>
                </v:shape>
                <v:shape id="Picture 36" o:spid="_x0000_s1036" type="#_x0000_t75" style="position:absolute;left:35433;top:3962;width:37719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">
                  <v:imagedata r:id="rId11" o:title=""/>
                </v:shape>
                <v:shape id="Picture 37" o:spid="_x0000_s1037" type="#_x0000_t75" style="position:absolute;width:7429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">
                  <v:imagedata r:id="rId18" o:title=""/>
                </v:shape>
                <v:shape id="Picture 39" o:spid="_x0000_s1038" type="#_x0000_t75" style="position:absolute;left:36499;top:76;width:9525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">
                  <v:imagedata r:id="rId19" o:title=""/>
                </v:shape>
                <v:shape id="Text Box 41" o:spid="_x0000_s1039" type="#_x0000_t202" style="position:absolute;left:32461;top:25984;width:659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499D2A98" w14:textId="576C96CD" w:rsidR="003739B5" w:rsidRDefault="003739B5">
                        <w:r>
                          <w:t>STORE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AD5353" w14:textId="1ED5436A" w:rsidR="008E7B54" w:rsidRDefault="008E7B54">
      <w:pPr>
        <w:rPr>
          <w:b/>
          <w:bCs/>
          <w:sz w:val="32"/>
          <w:szCs w:val="32"/>
        </w:rPr>
      </w:pPr>
    </w:p>
    <w:p w14:paraId="1CDD1457" w14:textId="2109AEF5" w:rsidR="00C313F7" w:rsidRDefault="00C313F7">
      <w:pPr>
        <w:rPr>
          <w:b/>
          <w:bCs/>
          <w:sz w:val="32"/>
          <w:szCs w:val="32"/>
        </w:rPr>
      </w:pPr>
    </w:p>
    <w:p w14:paraId="0BEA551D" w14:textId="126A40AB" w:rsidR="003739B5" w:rsidRPr="003739B5" w:rsidRDefault="003739B5" w:rsidP="003739B5">
      <w:pPr>
        <w:rPr>
          <w:sz w:val="32"/>
          <w:szCs w:val="32"/>
        </w:rPr>
      </w:pPr>
    </w:p>
    <w:p w14:paraId="40A74809" w14:textId="253CC362" w:rsidR="003739B5" w:rsidRPr="003739B5" w:rsidRDefault="003739B5" w:rsidP="003739B5">
      <w:pPr>
        <w:rPr>
          <w:sz w:val="32"/>
          <w:szCs w:val="32"/>
        </w:rPr>
      </w:pPr>
    </w:p>
    <w:p w14:paraId="05F4D6BA" w14:textId="1CDE5924" w:rsidR="003739B5" w:rsidRPr="003739B5" w:rsidRDefault="003739B5" w:rsidP="003739B5">
      <w:pPr>
        <w:rPr>
          <w:sz w:val="32"/>
          <w:szCs w:val="32"/>
        </w:rPr>
      </w:pPr>
    </w:p>
    <w:p w14:paraId="190E7D11" w14:textId="5BE0B77C" w:rsidR="003739B5" w:rsidRPr="003739B5" w:rsidRDefault="003739B5" w:rsidP="003739B5">
      <w:pPr>
        <w:rPr>
          <w:sz w:val="32"/>
          <w:szCs w:val="32"/>
        </w:rPr>
      </w:pPr>
    </w:p>
    <w:p w14:paraId="56EC06BB" w14:textId="37CB2959" w:rsidR="003739B5" w:rsidRPr="003739B5" w:rsidRDefault="003739B5" w:rsidP="003739B5">
      <w:pPr>
        <w:rPr>
          <w:sz w:val="32"/>
          <w:szCs w:val="32"/>
        </w:rPr>
      </w:pPr>
    </w:p>
    <w:p w14:paraId="07FE0703" w14:textId="375FC31A" w:rsidR="003739B5" w:rsidRPr="003739B5" w:rsidRDefault="003739B5" w:rsidP="003739B5">
      <w:pPr>
        <w:rPr>
          <w:sz w:val="32"/>
          <w:szCs w:val="32"/>
        </w:rPr>
      </w:pPr>
    </w:p>
    <w:p w14:paraId="1508608F" w14:textId="77777777" w:rsidR="007D59B8" w:rsidRDefault="007D59B8" w:rsidP="007D59B8">
      <w:pPr>
        <w:tabs>
          <w:tab w:val="left" w:pos="1289"/>
        </w:tabs>
        <w:rPr>
          <w:sz w:val="32"/>
          <w:szCs w:val="32"/>
        </w:rPr>
      </w:pPr>
    </w:p>
    <w:p w14:paraId="57D018B0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4848A1F6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5F39C402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08853F63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1AB5C6D0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76E19FC4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4E4EDFAA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3E73AE74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35CEC99F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48FF99F7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0C4AF864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18067D10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19435031" w14:textId="77777777" w:rsidR="00E7658E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</w:rPr>
      </w:pPr>
    </w:p>
    <w:p w14:paraId="450B821B" w14:textId="4BF88CED" w:rsidR="003739B5" w:rsidRPr="00E7658E" w:rsidRDefault="003739B5" w:rsidP="007D59B8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E7658E">
        <w:rPr>
          <w:b/>
          <w:bCs/>
          <w:sz w:val="32"/>
          <w:szCs w:val="32"/>
          <w:u w:val="single"/>
        </w:rPr>
        <w:lastRenderedPageBreak/>
        <w:t>“MOV”</w:t>
      </w:r>
    </w:p>
    <w:p w14:paraId="26D86C90" w14:textId="182BA3F2" w:rsidR="003739B5" w:rsidRPr="00E7658E" w:rsidRDefault="00E7658E" w:rsidP="003739B5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DD86989" wp14:editId="67E2312D">
                <wp:simplePos x="0" y="0"/>
                <wp:positionH relativeFrom="column">
                  <wp:posOffset>76200</wp:posOffset>
                </wp:positionH>
                <wp:positionV relativeFrom="paragraph">
                  <wp:posOffset>346710</wp:posOffset>
                </wp:positionV>
                <wp:extent cx="6682740" cy="4914900"/>
                <wp:effectExtent l="0" t="0" r="381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4914900"/>
                          <a:chOff x="0" y="0"/>
                          <a:chExt cx="7269480" cy="5840730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3860"/>
                            <a:ext cx="4000500" cy="2124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97580" y="403860"/>
                            <a:ext cx="37719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5220" y="0"/>
                            <a:ext cx="952500" cy="398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8260" y="3268980"/>
                            <a:ext cx="4400550" cy="2571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Text Box 56"/>
                        <wps:cNvSpPr txBox="1"/>
                        <wps:spPr>
                          <a:xfrm rot="10800000" flipH="1" flipV="1">
                            <a:off x="2910840" y="2849880"/>
                            <a:ext cx="655246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2702D9" w14:textId="5FC4548D" w:rsidR="007D59B8" w:rsidRDefault="007D59B8">
                              <w:r>
                                <w:t>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86989" id="Group 26" o:spid="_x0000_s1040" style="position:absolute;left:0;text-align:left;margin-left:6pt;margin-top:27.3pt;width:526.2pt;height:387pt;z-index:251719680;mso-width-relative:margin;mso-height-relative:margin" coordsize="72694,58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">
                <v:shape id="Picture 42" o:spid="_x0000_s1041" type="#_x0000_t75" style="position:absolute;top:4038;width:40005;height:21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">
                  <v:imagedata r:id="rId13" o:title=""/>
                </v:shape>
                <v:shape id="Picture 43" o:spid="_x0000_s1042" type="#_x0000_t75" style="position:absolute;left:34975;top:4038;width:37719;height:20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">
                  <v:imagedata r:id="rId11" o:title=""/>
                </v:shape>
                <v:shape id="Picture 46" o:spid="_x0000_s1043" type="#_x0000_t75" style="position:absolute;width:7429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">
                  <v:imagedata r:id="rId18" o:title=""/>
                </v:shape>
                <v:shape id="Picture 47" o:spid="_x0000_s1044" type="#_x0000_t75" style="position:absolute;left:36652;width:9525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">
                  <v:imagedata r:id="rId19" o:title=""/>
                </v:shape>
                <v:shape id="Picture 14" o:spid="_x0000_s1045" type="#_x0000_t75" style="position:absolute;left:13182;top:32689;width:44006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">
                  <v:imagedata r:id="rId21" o:title=""/>
                </v:shape>
                <v:shape id="Text Box 56" o:spid="_x0000_s1046" type="#_x0000_t202" style="position:absolute;left:29108;top:28498;width:6552;height:3444;rotation:1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" fillcolor="white [3201]" strokeweight=".5pt">
                  <v:textbox>
                    <w:txbxContent>
                      <w:p w14:paraId="0B2702D9" w14:textId="5FC4548D" w:rsidR="007D59B8" w:rsidRDefault="007D59B8">
                        <w:r>
                          <w:t>LOAD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9B5" w:rsidRPr="00E7658E">
        <w:rPr>
          <w:b/>
          <w:bCs/>
          <w:sz w:val="32"/>
          <w:szCs w:val="32"/>
          <w:u w:val="single"/>
        </w:rPr>
        <w:t>(</w:t>
      </w:r>
      <w:r w:rsidR="004152D7" w:rsidRPr="00E7658E">
        <w:rPr>
          <w:b/>
          <w:bCs/>
          <w:sz w:val="32"/>
          <w:szCs w:val="32"/>
          <w:u w:val="single"/>
        </w:rPr>
        <w:t>Memory</w:t>
      </w:r>
      <w:r w:rsidR="003739B5" w:rsidRPr="00E7658E">
        <w:rPr>
          <w:b/>
          <w:bCs/>
          <w:sz w:val="32"/>
          <w:szCs w:val="32"/>
          <w:u w:val="single"/>
        </w:rPr>
        <w:t xml:space="preserve"> to register) – 3 clock cycles</w:t>
      </w:r>
    </w:p>
    <w:p w14:paraId="76AE639F" w14:textId="22840B63" w:rsidR="00FA08CB" w:rsidRDefault="00FA08CB" w:rsidP="003739B5">
      <w:pPr>
        <w:tabs>
          <w:tab w:val="left" w:pos="1289"/>
        </w:tabs>
        <w:jc w:val="center"/>
        <w:rPr>
          <w:sz w:val="32"/>
          <w:szCs w:val="32"/>
        </w:rPr>
      </w:pPr>
    </w:p>
    <w:p w14:paraId="603D3FAE" w14:textId="13A0B426" w:rsidR="003739B5" w:rsidRDefault="003739B5" w:rsidP="003739B5">
      <w:pPr>
        <w:tabs>
          <w:tab w:val="left" w:pos="1289"/>
        </w:tabs>
        <w:jc w:val="center"/>
        <w:rPr>
          <w:sz w:val="32"/>
          <w:szCs w:val="32"/>
        </w:rPr>
      </w:pPr>
    </w:p>
    <w:p w14:paraId="22E1C423" w14:textId="05ECFCBC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1B31FD" w14:textId="3AF0683D" w:rsidR="00670EE7" w:rsidRPr="00670EE7" w:rsidRDefault="00670EE7" w:rsidP="007D59B8">
      <w:pPr>
        <w:tabs>
          <w:tab w:val="left" w:pos="1289"/>
        </w:tabs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2.ADD INSTRUCTION</w:t>
      </w:r>
    </w:p>
    <w:p w14:paraId="0EA1F2EB" w14:textId="77777777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3129C7EB" w14:textId="5F59AF2B" w:rsidR="00FA08CB" w:rsidRPr="00670EE7" w:rsidRDefault="00FA08CB" w:rsidP="007D59B8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“ADD”</w:t>
      </w:r>
    </w:p>
    <w:p w14:paraId="69D2CA32" w14:textId="0F54A210" w:rsidR="007D59B8" w:rsidRPr="00670EE7" w:rsidRDefault="00E7658E" w:rsidP="007D59B8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10464" behindDoc="1" locked="0" layoutInCell="1" allowOverlap="1" wp14:anchorId="46DAB31C" wp14:editId="76139258">
            <wp:simplePos x="0" y="0"/>
            <wp:positionH relativeFrom="column">
              <wp:posOffset>231140</wp:posOffset>
            </wp:positionH>
            <wp:positionV relativeFrom="paragraph">
              <wp:posOffset>565785</wp:posOffset>
            </wp:positionV>
            <wp:extent cx="6442075" cy="4317365"/>
            <wp:effectExtent l="0" t="0" r="0" b="6985"/>
            <wp:wrapTight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59B8"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Register</w:t>
      </w:r>
      <w:r w:rsidR="007D59B8" w:rsidRPr="00670EE7">
        <w:rPr>
          <w:b/>
          <w:bCs/>
          <w:sz w:val="32"/>
          <w:szCs w:val="32"/>
          <w:u w:val="single"/>
        </w:rPr>
        <w:t>, register) – 3 clock cycles</w:t>
      </w:r>
    </w:p>
    <w:p w14:paraId="3E638969" w14:textId="44DF32CF" w:rsidR="00670EE7" w:rsidRDefault="00670EE7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5B43D41A" w14:textId="24564E4D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5A874FE9" w14:textId="77777777" w:rsidR="007D59B8" w:rsidRPr="00670EE7" w:rsidRDefault="003739B5" w:rsidP="007D59B8">
      <w:pPr>
        <w:jc w:val="center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br w:type="page"/>
      </w:r>
      <w:r w:rsidR="007D59B8" w:rsidRPr="00670EE7">
        <w:rPr>
          <w:b/>
          <w:bCs/>
          <w:sz w:val="32"/>
          <w:szCs w:val="32"/>
          <w:u w:val="single"/>
        </w:rPr>
        <w:lastRenderedPageBreak/>
        <w:t>“ADD”</w:t>
      </w:r>
    </w:p>
    <w:p w14:paraId="09E4ABC8" w14:textId="1281F699" w:rsidR="007D59B8" w:rsidRPr="00670EE7" w:rsidRDefault="007D59B8" w:rsidP="00670EE7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Register</w:t>
      </w:r>
      <w:r w:rsidRPr="00670EE7">
        <w:rPr>
          <w:b/>
          <w:bCs/>
          <w:sz w:val="32"/>
          <w:szCs w:val="32"/>
          <w:u w:val="single"/>
        </w:rPr>
        <w:t>, memory) – 4 clock cycles</w:t>
      </w:r>
    </w:p>
    <w:p w14:paraId="41EC8805" w14:textId="35522E4C" w:rsidR="007D59B8" w:rsidRDefault="00E7658E" w:rsidP="007D59B8">
      <w:pPr>
        <w:rPr>
          <w:sz w:val="32"/>
          <w:szCs w:val="32"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5160120E" wp14:editId="6B858B3F">
                <wp:simplePos x="0" y="0"/>
                <wp:positionH relativeFrom="column">
                  <wp:posOffset>403860</wp:posOffset>
                </wp:positionH>
                <wp:positionV relativeFrom="paragraph">
                  <wp:posOffset>259715</wp:posOffset>
                </wp:positionV>
                <wp:extent cx="6164580" cy="4953000"/>
                <wp:effectExtent l="0" t="0" r="7620" b="0"/>
                <wp:wrapTight wrapText="bothSides">
                  <wp:wrapPolygon edited="0">
                    <wp:start x="0" y="0"/>
                    <wp:lineTo x="0" y="21517"/>
                    <wp:lineTo x="11414" y="21517"/>
                    <wp:lineTo x="11414" y="21268"/>
                    <wp:lineTo x="21560" y="20935"/>
                    <wp:lineTo x="21560" y="11298"/>
                    <wp:lineTo x="13684" y="10634"/>
                    <wp:lineTo x="21560" y="9471"/>
                    <wp:lineTo x="21560" y="1662"/>
                    <wp:lineTo x="13684" y="1329"/>
                    <wp:lineTo x="13684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4580" cy="4953000"/>
                          <a:chOff x="0" y="0"/>
                          <a:chExt cx="7315200" cy="5814060"/>
                        </a:xfrm>
                      </wpg:grpSpPr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4000500" cy="2124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464820"/>
                            <a:ext cx="37719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5220" y="0"/>
                            <a:ext cx="952500" cy="398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Picture 58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3070860"/>
                            <a:ext cx="3770630" cy="2571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Picture 5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280" y="2659380"/>
                            <a:ext cx="847725" cy="409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70860"/>
                            <a:ext cx="3847465" cy="274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 Box 61"/>
                        <wps:cNvSpPr txBox="1"/>
                        <wps:spPr>
                          <a:xfrm>
                            <a:off x="0" y="2667000"/>
                            <a:ext cx="808074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BAE44" w14:textId="77777777" w:rsidR="007D59B8" w:rsidRDefault="007D59B8" w:rsidP="007D59B8">
                              <w:r>
                                <w:t>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0120E" id="Group 27" o:spid="_x0000_s1047" style="position:absolute;margin-left:31.8pt;margin-top:20.45pt;width:485.4pt;height:390pt;z-index:251727872;mso-width-relative:margin;mso-height-relative:margin" coordsize="73152,58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">
                <v:shape id="Picture 51" o:spid="_x0000_s1048" type="#_x0000_t75" style="position:absolute;top:4648;width:40005;height:2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">
                  <v:imagedata r:id="rId13" o:title=""/>
                </v:shape>
                <v:shape id="Picture 52" o:spid="_x0000_s1049" type="#_x0000_t75" style="position:absolute;left:35433;top:4648;width:37719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">
                  <v:imagedata r:id="rId11" o:title=""/>
                </v:shape>
                <v:shape id="Picture 54" o:spid="_x0000_s1050" type="#_x0000_t75" style="position:absolute;width:7429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">
                  <v:imagedata r:id="rId18" o:title=""/>
                </v:shape>
                <v:shape id="Picture 53" o:spid="_x0000_s1051" type="#_x0000_t75" style="position:absolute;left:36652;width:9525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">
                  <v:imagedata r:id="rId19" o:title=""/>
                </v:shape>
                <v:shape id="Picture 58" o:spid="_x0000_s1052" type="#_x0000_t75" style="position:absolute;left:35433;top:30708;width:37706;height:2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">
                  <v:imagedata r:id="rId21" o:title=""/>
                </v:shape>
                <v:shape id="Picture 59" o:spid="_x0000_s1053" type="#_x0000_t75" style="position:absolute;left:37642;top:26593;width:8478;height:4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">
                  <v:imagedata r:id="rId24" o:title=""/>
                </v:shape>
                <v:shape id="Picture 60" o:spid="_x0000_s1054" type="#_x0000_t75" style="position:absolute;top:30708;width:38474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">
                  <v:imagedata r:id="rId12" o:title=""/>
                </v:shape>
                <v:shape id="Text Box 61" o:spid="_x0000_s1055" type="#_x0000_t202" style="position:absolute;top:26670;width:808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250BAE44" w14:textId="77777777" w:rsidR="007D59B8" w:rsidRDefault="007D59B8" w:rsidP="007D59B8">
                        <w:r>
                          <w:t>EXECUTE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DAE98EE" w14:textId="0D36A90A" w:rsidR="007D59B8" w:rsidRDefault="007D59B8" w:rsidP="007D59B8">
      <w:pPr>
        <w:rPr>
          <w:sz w:val="32"/>
          <w:szCs w:val="32"/>
        </w:rPr>
      </w:pPr>
    </w:p>
    <w:p w14:paraId="7F078053" w14:textId="7121B60E" w:rsidR="007D59B8" w:rsidRDefault="007D59B8" w:rsidP="007D59B8">
      <w:pPr>
        <w:rPr>
          <w:sz w:val="32"/>
          <w:szCs w:val="32"/>
        </w:rPr>
      </w:pPr>
    </w:p>
    <w:p w14:paraId="71E89181" w14:textId="52753F2E" w:rsidR="003739B5" w:rsidRDefault="003739B5" w:rsidP="007D59B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4F6AABC" w14:textId="77777777" w:rsidR="007D59B8" w:rsidRPr="00670EE7" w:rsidRDefault="007D59B8" w:rsidP="007D59B8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lastRenderedPageBreak/>
        <w:t>“ADD”</w:t>
      </w:r>
    </w:p>
    <w:p w14:paraId="4600BFAB" w14:textId="4707432E" w:rsidR="007D59B8" w:rsidRPr="00670EE7" w:rsidRDefault="007D59B8" w:rsidP="007D59B8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Memory</w:t>
      </w:r>
      <w:r w:rsidRPr="00670EE7">
        <w:rPr>
          <w:b/>
          <w:bCs/>
          <w:sz w:val="32"/>
          <w:szCs w:val="32"/>
          <w:u w:val="single"/>
        </w:rPr>
        <w:t>, register) – 4 clock cycles</w:t>
      </w:r>
    </w:p>
    <w:p w14:paraId="343BC9B6" w14:textId="080091C9" w:rsidR="007D59B8" w:rsidRDefault="00E7658E" w:rsidP="007D59B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4E6812" wp14:editId="7D3BF269">
                <wp:simplePos x="0" y="0"/>
                <wp:positionH relativeFrom="column">
                  <wp:posOffset>30480</wp:posOffset>
                </wp:positionH>
                <wp:positionV relativeFrom="paragraph">
                  <wp:posOffset>84455</wp:posOffset>
                </wp:positionV>
                <wp:extent cx="6606540" cy="5173980"/>
                <wp:effectExtent l="0" t="0" r="3810" b="7620"/>
                <wp:wrapTight wrapText="bothSides">
                  <wp:wrapPolygon edited="0">
                    <wp:start x="0" y="0"/>
                    <wp:lineTo x="0" y="9464"/>
                    <wp:lineTo x="10775" y="10180"/>
                    <wp:lineTo x="0" y="10259"/>
                    <wp:lineTo x="0" y="21552"/>
                    <wp:lineTo x="11398" y="21552"/>
                    <wp:lineTo x="17066" y="21552"/>
                    <wp:lineTo x="21239" y="21075"/>
                    <wp:lineTo x="21301" y="11691"/>
                    <wp:lineTo x="20803" y="11611"/>
                    <wp:lineTo x="13142" y="11452"/>
                    <wp:lineTo x="13266" y="10498"/>
                    <wp:lineTo x="12955" y="10339"/>
                    <wp:lineTo x="10775" y="10180"/>
                    <wp:lineTo x="21550" y="9305"/>
                    <wp:lineTo x="21550" y="1750"/>
                    <wp:lineTo x="13702" y="1272"/>
                    <wp:lineTo x="13702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6540" cy="5173980"/>
                          <a:chOff x="0" y="0"/>
                          <a:chExt cx="7315200" cy="5974080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5220" y="0"/>
                            <a:ext cx="952500" cy="398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95300"/>
                            <a:ext cx="4000500" cy="2124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Picture 6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43300" y="495300"/>
                            <a:ext cx="3771900" cy="2076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0"/>
                            <a:ext cx="3847465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0900" y="3223260"/>
                            <a:ext cx="3757930" cy="261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5220" y="2887980"/>
                            <a:ext cx="762000" cy="33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Text Box 73"/>
                        <wps:cNvSpPr txBox="1"/>
                        <wps:spPr>
                          <a:xfrm>
                            <a:off x="0" y="2857500"/>
                            <a:ext cx="808074" cy="2977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95B630" w14:textId="77777777" w:rsidR="007D59B8" w:rsidRDefault="007D59B8" w:rsidP="007D59B8">
                              <w:r>
                                <w:t>EXECUTE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E6812" id="Group 28" o:spid="_x0000_s1056" style="position:absolute;left:0;text-align:left;margin-left:2.4pt;margin-top:6.65pt;width:520.2pt;height:407.4pt;z-index:251743232;mso-width-relative:margin;mso-height-relative:margin" coordsize="73152,597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">
                <v:shape id="Picture 63" o:spid="_x0000_s1057" type="#_x0000_t75" style="position:absolute;width:7429;height: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">
                  <v:imagedata r:id="rId18" o:title=""/>
                </v:shape>
                <v:shape id="Picture 62" o:spid="_x0000_s1058" type="#_x0000_t75" style="position:absolute;left:36652;width:9525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">
                  <v:imagedata r:id="rId19" o:title=""/>
                </v:shape>
                <v:shape id="Picture 64" o:spid="_x0000_s1059" type="#_x0000_t75" style="position:absolute;top:4953;width:40005;height:21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">
                  <v:imagedata r:id="rId13" o:title=""/>
                </v:shape>
                <v:shape id="Picture 66" o:spid="_x0000_s1060" type="#_x0000_t75" style="position:absolute;left:35433;top:4953;width:37719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">
                  <v:imagedata r:id="rId11" o:title=""/>
                </v:shape>
                <v:shape id="Picture 67" o:spid="_x0000_s1061" type="#_x0000_t75" style="position:absolute;top:32308;width:38474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">
                  <v:imagedata r:id="rId12" o:title=""/>
                </v:shape>
                <v:shape id="Picture 69" o:spid="_x0000_s1062" type="#_x0000_t75" style="position:absolute;left:33909;top:32232;width:37579;height:26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">
                  <v:imagedata r:id="rId17" o:title=""/>
                </v:shape>
                <v:shape id="Picture 71" o:spid="_x0000_s1063" type="#_x0000_t75" style="position:absolute;left:36652;top:28879;width:7620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">
                  <v:imagedata r:id="rId26" o:title=""/>
                </v:shape>
                <v:shape id="Text Box 73" o:spid="_x0000_s1064" type="#_x0000_t202" style="position:absolute;top:28575;width:8080;height:2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2295B630" w14:textId="77777777" w:rsidR="007D59B8" w:rsidRDefault="007D59B8" w:rsidP="007D59B8">
                        <w:r>
                          <w:t>EXECUTE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50BDFCA" w14:textId="37F60CC7" w:rsidR="007D59B8" w:rsidRDefault="007D59B8" w:rsidP="007D59B8">
      <w:pPr>
        <w:tabs>
          <w:tab w:val="left" w:pos="1289"/>
        </w:tabs>
        <w:jc w:val="center"/>
        <w:rPr>
          <w:sz w:val="32"/>
          <w:szCs w:val="32"/>
        </w:rPr>
      </w:pPr>
    </w:p>
    <w:p w14:paraId="5CB75E6C" w14:textId="03D7A168" w:rsidR="007D59B8" w:rsidRDefault="007D59B8">
      <w:pPr>
        <w:rPr>
          <w:sz w:val="32"/>
          <w:szCs w:val="32"/>
        </w:rPr>
      </w:pPr>
    </w:p>
    <w:p w14:paraId="22513C5E" w14:textId="40A1532C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62ECDA" w14:textId="54F70B58" w:rsidR="00670EE7" w:rsidRPr="00670EE7" w:rsidRDefault="00670EE7" w:rsidP="00716B19">
      <w:pPr>
        <w:tabs>
          <w:tab w:val="left" w:pos="1289"/>
        </w:tabs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3.SUB INSTRUCTION:</w:t>
      </w:r>
    </w:p>
    <w:p w14:paraId="55AA2E89" w14:textId="77777777" w:rsidR="00670EE7" w:rsidRDefault="00670EE7" w:rsidP="00716B19">
      <w:pPr>
        <w:tabs>
          <w:tab w:val="left" w:pos="1289"/>
        </w:tabs>
        <w:jc w:val="center"/>
        <w:rPr>
          <w:sz w:val="32"/>
          <w:szCs w:val="32"/>
        </w:rPr>
      </w:pPr>
    </w:p>
    <w:p w14:paraId="10F11BEF" w14:textId="5E253D36" w:rsidR="003739B5" w:rsidRPr="00670EE7" w:rsidRDefault="00716B19" w:rsidP="00716B19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“SUB”</w:t>
      </w:r>
    </w:p>
    <w:p w14:paraId="0A51DC53" w14:textId="7D30F974" w:rsidR="00716B19" w:rsidRPr="00670EE7" w:rsidRDefault="00E7658E" w:rsidP="00716B19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44256" behindDoc="1" locked="0" layoutInCell="1" allowOverlap="1" wp14:anchorId="194E7F62" wp14:editId="7FCF902A">
            <wp:simplePos x="0" y="0"/>
            <wp:positionH relativeFrom="column">
              <wp:posOffset>12065</wp:posOffset>
            </wp:positionH>
            <wp:positionV relativeFrom="paragraph">
              <wp:posOffset>491490</wp:posOffset>
            </wp:positionV>
            <wp:extent cx="6749415" cy="4606290"/>
            <wp:effectExtent l="0" t="0" r="0" b="3810"/>
            <wp:wrapTight wrapText="bothSides">
              <wp:wrapPolygon edited="0">
                <wp:start x="0" y="0"/>
                <wp:lineTo x="0" y="21529"/>
                <wp:lineTo x="21521" y="21529"/>
                <wp:lineTo x="21521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41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B19"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Register</w:t>
      </w:r>
      <w:r w:rsidR="00716B19" w:rsidRPr="00670EE7">
        <w:rPr>
          <w:b/>
          <w:bCs/>
          <w:sz w:val="32"/>
          <w:szCs w:val="32"/>
          <w:u w:val="single"/>
        </w:rPr>
        <w:t>, register) – 3 clock cycles</w:t>
      </w:r>
    </w:p>
    <w:p w14:paraId="2A47CC5A" w14:textId="4D59042F" w:rsidR="00716B19" w:rsidRDefault="00716B19" w:rsidP="00716B19">
      <w:pPr>
        <w:tabs>
          <w:tab w:val="left" w:pos="1289"/>
        </w:tabs>
        <w:jc w:val="center"/>
        <w:rPr>
          <w:sz w:val="32"/>
          <w:szCs w:val="32"/>
        </w:rPr>
      </w:pPr>
    </w:p>
    <w:p w14:paraId="3ABF6889" w14:textId="0027BFA4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1F8F20" w14:textId="36516605" w:rsidR="00716B19" w:rsidRPr="00670EE7" w:rsidRDefault="00716B19" w:rsidP="00716B19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lastRenderedPageBreak/>
        <w:t>“SUB”</w:t>
      </w:r>
    </w:p>
    <w:p w14:paraId="34C29DCA" w14:textId="2FB93695" w:rsidR="00716B19" w:rsidRPr="00670EE7" w:rsidRDefault="00716B19" w:rsidP="00716B19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Register</w:t>
      </w:r>
      <w:r w:rsidRPr="00670EE7">
        <w:rPr>
          <w:b/>
          <w:bCs/>
          <w:sz w:val="32"/>
          <w:szCs w:val="32"/>
          <w:u w:val="single"/>
        </w:rPr>
        <w:t>, memory) – 4 clock cycles</w:t>
      </w:r>
    </w:p>
    <w:p w14:paraId="1CD56C48" w14:textId="19D748F3" w:rsidR="003739B5" w:rsidRDefault="00E7658E" w:rsidP="003739B5">
      <w:pPr>
        <w:tabs>
          <w:tab w:val="left" w:pos="1289"/>
        </w:tabs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73164AB2" wp14:editId="393C8640">
            <wp:extent cx="5943600" cy="448500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74C" w14:textId="1E3A7089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C38D48" w14:textId="56A7BFBF" w:rsidR="00716B19" w:rsidRPr="00670EE7" w:rsidRDefault="00716B19" w:rsidP="00716B19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lastRenderedPageBreak/>
        <w:t>“SUB”</w:t>
      </w:r>
    </w:p>
    <w:p w14:paraId="480FEE3B" w14:textId="2CF3F1A8" w:rsidR="00716B19" w:rsidRPr="00670EE7" w:rsidRDefault="00716B19" w:rsidP="00716B19">
      <w:pPr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45280" behindDoc="1" locked="0" layoutInCell="1" allowOverlap="1" wp14:anchorId="44E77673" wp14:editId="58DA9C5C">
            <wp:simplePos x="0" y="0"/>
            <wp:positionH relativeFrom="column">
              <wp:posOffset>-11982</wp:posOffset>
            </wp:positionH>
            <wp:positionV relativeFrom="paragraph">
              <wp:posOffset>615950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EE7">
        <w:rPr>
          <w:b/>
          <w:bCs/>
          <w:sz w:val="32"/>
          <w:szCs w:val="32"/>
          <w:u w:val="single"/>
        </w:rPr>
        <w:t>(</w:t>
      </w:r>
      <w:r w:rsidR="004152D7" w:rsidRPr="00670EE7">
        <w:rPr>
          <w:b/>
          <w:bCs/>
          <w:sz w:val="32"/>
          <w:szCs w:val="32"/>
          <w:u w:val="single"/>
        </w:rPr>
        <w:t>Memory</w:t>
      </w:r>
      <w:r w:rsidRPr="00670EE7">
        <w:rPr>
          <w:b/>
          <w:bCs/>
          <w:sz w:val="32"/>
          <w:szCs w:val="32"/>
          <w:u w:val="single"/>
        </w:rPr>
        <w:t>, register) – 4 clock cycles</w:t>
      </w:r>
    </w:p>
    <w:p w14:paraId="744205C1" w14:textId="717BADC6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2BE44FFC" w14:textId="47F20321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8517CFA" w14:textId="4A39CC58" w:rsidR="00670EE7" w:rsidRPr="00670EE7" w:rsidRDefault="00670EE7" w:rsidP="006A6006">
      <w:pPr>
        <w:tabs>
          <w:tab w:val="left" w:pos="1289"/>
        </w:tabs>
        <w:jc w:val="center"/>
        <w:rPr>
          <w:rFonts w:ascii="Algerian" w:hAnsi="Algerian"/>
          <w:b/>
          <w:bCs/>
          <w:i/>
          <w:iCs/>
          <w:sz w:val="72"/>
          <w:szCs w:val="72"/>
          <w:u w:val="single"/>
        </w:rPr>
      </w:pP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4.INC INSTRUCTION:</w:t>
      </w:r>
    </w:p>
    <w:p w14:paraId="365B2D85" w14:textId="77777777" w:rsidR="00670EE7" w:rsidRDefault="00670EE7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0C4FF98" w14:textId="09344C2E" w:rsidR="003739B5" w:rsidRPr="00670EE7" w:rsidRDefault="006A6006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 xml:space="preserve">“INC” </w:t>
      </w:r>
    </w:p>
    <w:p w14:paraId="3EA3AD2E" w14:textId="2034D74D" w:rsidR="006A6006" w:rsidRPr="00670EE7" w:rsidRDefault="00E7658E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47328" behindDoc="1" locked="0" layoutInCell="1" allowOverlap="1" wp14:anchorId="7B57F75B" wp14:editId="55AD4E10">
            <wp:simplePos x="0" y="0"/>
            <wp:positionH relativeFrom="column">
              <wp:posOffset>167640</wp:posOffset>
            </wp:positionH>
            <wp:positionV relativeFrom="paragraph">
              <wp:posOffset>587375</wp:posOffset>
            </wp:positionV>
            <wp:extent cx="6603365" cy="4424680"/>
            <wp:effectExtent l="0" t="0" r="6985" b="0"/>
            <wp:wrapTight wrapText="bothSides">
              <wp:wrapPolygon edited="0">
                <wp:start x="0" y="0"/>
                <wp:lineTo x="0" y="21482"/>
                <wp:lineTo x="21561" y="21482"/>
                <wp:lineTo x="21561" y="0"/>
                <wp:lineTo x="0" y="0"/>
              </wp:wrapPolygon>
            </wp:wrapTight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36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06" w:rsidRPr="00670EE7">
        <w:rPr>
          <w:b/>
          <w:bCs/>
          <w:sz w:val="32"/>
          <w:szCs w:val="32"/>
          <w:u w:val="single"/>
        </w:rPr>
        <w:t>(register) – 3 clock cycles</w:t>
      </w:r>
    </w:p>
    <w:p w14:paraId="09E4EA70" w14:textId="21C1BB22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F10F58E" w14:textId="1849B9ED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487B6539" w14:textId="486D7688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5F5A3B3" w14:textId="77777777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6D34CF0" w14:textId="77777777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45DAEFC7" w14:textId="77777777" w:rsidR="00E7658E" w:rsidRDefault="00E7658E" w:rsidP="00670EE7">
      <w:pPr>
        <w:ind w:left="3600" w:firstLine="720"/>
        <w:rPr>
          <w:b/>
          <w:bCs/>
          <w:sz w:val="32"/>
          <w:szCs w:val="32"/>
          <w:u w:val="single"/>
        </w:rPr>
      </w:pPr>
    </w:p>
    <w:p w14:paraId="1DCBD1FF" w14:textId="77777777" w:rsidR="00E7658E" w:rsidRDefault="00E7658E" w:rsidP="00670EE7">
      <w:pPr>
        <w:ind w:left="3600" w:firstLine="720"/>
        <w:rPr>
          <w:b/>
          <w:bCs/>
          <w:sz w:val="32"/>
          <w:szCs w:val="32"/>
          <w:u w:val="single"/>
        </w:rPr>
      </w:pPr>
    </w:p>
    <w:p w14:paraId="7572F6DC" w14:textId="7B2D8ECA" w:rsidR="003739B5" w:rsidRPr="00670EE7" w:rsidRDefault="006A6006" w:rsidP="00670EE7">
      <w:pPr>
        <w:ind w:left="3600" w:firstLine="720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lastRenderedPageBreak/>
        <w:t>“INC”</w:t>
      </w:r>
    </w:p>
    <w:p w14:paraId="08F09490" w14:textId="03A11929" w:rsidR="006A6006" w:rsidRPr="00670EE7" w:rsidRDefault="006A6006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670EE7">
        <w:rPr>
          <w:b/>
          <w:bCs/>
          <w:sz w:val="32"/>
          <w:szCs w:val="32"/>
          <w:u w:val="single"/>
        </w:rPr>
        <w:t>(memory) – 3 clock cycles</w:t>
      </w:r>
    </w:p>
    <w:p w14:paraId="4C332B44" w14:textId="564EEA26" w:rsidR="003739B5" w:rsidRDefault="00E7658E" w:rsidP="006A6006">
      <w:pPr>
        <w:jc w:val="center"/>
        <w:rPr>
          <w:sz w:val="32"/>
          <w:szCs w:val="32"/>
        </w:rPr>
      </w:pPr>
      <w:r w:rsidRPr="00670EE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49376" behindDoc="1" locked="0" layoutInCell="1" allowOverlap="1" wp14:anchorId="537EE414" wp14:editId="74989114">
            <wp:simplePos x="0" y="0"/>
            <wp:positionH relativeFrom="column">
              <wp:posOffset>118745</wp:posOffset>
            </wp:positionH>
            <wp:positionV relativeFrom="paragraph">
              <wp:posOffset>572135</wp:posOffset>
            </wp:positionV>
            <wp:extent cx="6453505" cy="4324985"/>
            <wp:effectExtent l="0" t="0" r="4445" b="0"/>
            <wp:wrapTight wrapText="bothSides">
              <wp:wrapPolygon edited="0">
                <wp:start x="0" y="0"/>
                <wp:lineTo x="0" y="21502"/>
                <wp:lineTo x="21551" y="21502"/>
                <wp:lineTo x="21551" y="0"/>
                <wp:lineTo x="0" y="0"/>
              </wp:wrapPolygon>
            </wp:wrapTight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9B5">
        <w:rPr>
          <w:sz w:val="32"/>
          <w:szCs w:val="32"/>
        </w:rPr>
        <w:br w:type="page"/>
      </w:r>
    </w:p>
    <w:p w14:paraId="76B1AFAD" w14:textId="62EA5D97" w:rsidR="00670EE7" w:rsidRDefault="00670EE7" w:rsidP="006A6006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5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.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>DE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C INSTRUCTION:</w:t>
      </w:r>
    </w:p>
    <w:p w14:paraId="2E7E16D6" w14:textId="77777777" w:rsidR="00670EE7" w:rsidRDefault="00670EE7" w:rsidP="006A6006">
      <w:pPr>
        <w:jc w:val="center"/>
        <w:rPr>
          <w:sz w:val="32"/>
          <w:szCs w:val="32"/>
        </w:rPr>
      </w:pPr>
    </w:p>
    <w:p w14:paraId="4219AC94" w14:textId="19AD756A" w:rsidR="006A6006" w:rsidRPr="003E2519" w:rsidRDefault="006A6006" w:rsidP="006A6006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“DEC”</w:t>
      </w:r>
    </w:p>
    <w:p w14:paraId="14A292B4" w14:textId="69784284" w:rsidR="006A6006" w:rsidRPr="003E2519" w:rsidRDefault="006A6006" w:rsidP="006A6006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(register) – 3 clock cycles</w:t>
      </w:r>
    </w:p>
    <w:p w14:paraId="0FC5928E" w14:textId="459CC407" w:rsidR="006A6006" w:rsidRDefault="00E7658E" w:rsidP="006A6006">
      <w:pPr>
        <w:jc w:val="center"/>
        <w:rPr>
          <w:sz w:val="32"/>
          <w:szCs w:val="32"/>
        </w:rPr>
      </w:pPr>
      <w:r w:rsidRPr="003E2519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51424" behindDoc="1" locked="0" layoutInCell="1" allowOverlap="1" wp14:anchorId="2F426099" wp14:editId="1C02A13B">
            <wp:simplePos x="0" y="0"/>
            <wp:positionH relativeFrom="column">
              <wp:posOffset>122555</wp:posOffset>
            </wp:positionH>
            <wp:positionV relativeFrom="paragraph">
              <wp:posOffset>562610</wp:posOffset>
            </wp:positionV>
            <wp:extent cx="6442075" cy="4317365"/>
            <wp:effectExtent l="0" t="0" r="0" b="6985"/>
            <wp:wrapTight wrapText="bothSides">
              <wp:wrapPolygon edited="0">
                <wp:start x="0" y="0"/>
                <wp:lineTo x="0" y="21540"/>
                <wp:lineTo x="21525" y="21540"/>
                <wp:lineTo x="21525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2383A" w14:textId="41040425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521FCBDE" w14:textId="77777777" w:rsidR="003739B5" w:rsidRDefault="003739B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26F14E" w14:textId="02F128FA" w:rsidR="003739B5" w:rsidRPr="003E2519" w:rsidRDefault="006A6006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“DEC”</w:t>
      </w:r>
      <w:r w:rsidRPr="003E2519">
        <w:rPr>
          <w:b/>
          <w:bCs/>
          <w:sz w:val="32"/>
          <w:szCs w:val="32"/>
          <w:u w:val="single"/>
        </w:rPr>
        <w:br/>
        <w:t>(memory) – 3 clock cycles</w:t>
      </w:r>
    </w:p>
    <w:p w14:paraId="78BD9E83" w14:textId="7570FEB2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797E8A7C" w14:textId="0AE7DA5E" w:rsidR="006A6006" w:rsidRDefault="00E7658E" w:rsidP="006A6006">
      <w:pPr>
        <w:tabs>
          <w:tab w:val="left" w:pos="1289"/>
        </w:tabs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3472" behindDoc="1" locked="0" layoutInCell="1" allowOverlap="1" wp14:anchorId="54D026B1" wp14:editId="2BF01CBE">
            <wp:simplePos x="0" y="0"/>
            <wp:positionH relativeFrom="column">
              <wp:posOffset>281940</wp:posOffset>
            </wp:positionH>
            <wp:positionV relativeFrom="paragraph">
              <wp:posOffset>380365</wp:posOffset>
            </wp:positionV>
            <wp:extent cx="6328410" cy="4241165"/>
            <wp:effectExtent l="0" t="0" r="0" b="6985"/>
            <wp:wrapTight wrapText="bothSides">
              <wp:wrapPolygon edited="0">
                <wp:start x="0" y="0"/>
                <wp:lineTo x="0" y="21539"/>
                <wp:lineTo x="21522" y="21539"/>
                <wp:lineTo x="21522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8BFA7" w14:textId="3271E901" w:rsidR="006A6006" w:rsidRDefault="006A6006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674A136D" w14:textId="77777777" w:rsidR="003739B5" w:rsidRDefault="003739B5" w:rsidP="006A6006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54DA746" w14:textId="2EA36960" w:rsidR="003E2519" w:rsidRDefault="003E2519" w:rsidP="006A6006">
      <w:pPr>
        <w:tabs>
          <w:tab w:val="left" w:pos="1289"/>
        </w:tabs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6. AND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INSTRUCTION:</w:t>
      </w:r>
    </w:p>
    <w:p w14:paraId="3DBC43FA" w14:textId="656B6D51" w:rsidR="003739B5" w:rsidRPr="003E2519" w:rsidRDefault="006A6006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“AND”</w:t>
      </w:r>
    </w:p>
    <w:p w14:paraId="40CD72DC" w14:textId="3E8F9373" w:rsidR="003D6D40" w:rsidRPr="003E2519" w:rsidRDefault="003D6D40" w:rsidP="006A6006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register</w:t>
      </w:r>
      <w:proofErr w:type="gramEnd"/>
      <w:r w:rsidRPr="003E2519">
        <w:rPr>
          <w:b/>
          <w:bCs/>
          <w:sz w:val="32"/>
          <w:szCs w:val="32"/>
          <w:u w:val="single"/>
        </w:rPr>
        <w:t>, register) – 3 clock cycles</w:t>
      </w:r>
    </w:p>
    <w:p w14:paraId="5033EAB1" w14:textId="6C25745B" w:rsidR="003D6D40" w:rsidRDefault="003D6D40" w:rsidP="006A6006">
      <w:pPr>
        <w:tabs>
          <w:tab w:val="left" w:pos="1289"/>
        </w:tabs>
        <w:jc w:val="center"/>
        <w:rPr>
          <w:sz w:val="32"/>
          <w:szCs w:val="32"/>
        </w:rPr>
      </w:pPr>
    </w:p>
    <w:p w14:paraId="2C7A7CE5" w14:textId="73EDB1AE" w:rsidR="003739B5" w:rsidRDefault="00E7658E">
      <w:pPr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5520" behindDoc="1" locked="0" layoutInCell="1" allowOverlap="1" wp14:anchorId="06C8C906" wp14:editId="358B635D">
            <wp:simplePos x="0" y="0"/>
            <wp:positionH relativeFrom="column">
              <wp:posOffset>124460</wp:posOffset>
            </wp:positionH>
            <wp:positionV relativeFrom="paragraph">
              <wp:posOffset>273050</wp:posOffset>
            </wp:positionV>
            <wp:extent cx="6583045" cy="4309745"/>
            <wp:effectExtent l="0" t="0" r="8255" b="0"/>
            <wp:wrapTight wrapText="bothSides">
              <wp:wrapPolygon edited="0">
                <wp:start x="0" y="0"/>
                <wp:lineTo x="0" y="21482"/>
                <wp:lineTo x="21565" y="21482"/>
                <wp:lineTo x="21565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9B5">
        <w:rPr>
          <w:sz w:val="32"/>
          <w:szCs w:val="32"/>
        </w:rPr>
        <w:br w:type="page"/>
      </w:r>
    </w:p>
    <w:p w14:paraId="63C15BBC" w14:textId="77777777" w:rsidR="003D6D40" w:rsidRPr="003E2519" w:rsidRDefault="003D6D40" w:rsidP="003D6D40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“AND”</w:t>
      </w:r>
    </w:p>
    <w:p w14:paraId="0BE91D75" w14:textId="77E033A6" w:rsidR="003D6D40" w:rsidRPr="003E2519" w:rsidRDefault="003D6D40" w:rsidP="003D6D40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register</w:t>
      </w:r>
      <w:proofErr w:type="gramEnd"/>
      <w:r w:rsidRPr="003E2519">
        <w:rPr>
          <w:b/>
          <w:bCs/>
          <w:sz w:val="32"/>
          <w:szCs w:val="32"/>
          <w:u w:val="single"/>
        </w:rPr>
        <w:t>, memory) – 4 clock cycles</w:t>
      </w:r>
    </w:p>
    <w:p w14:paraId="445F64A1" w14:textId="12C4771E" w:rsidR="003739B5" w:rsidRDefault="003739B5" w:rsidP="003739B5">
      <w:pPr>
        <w:tabs>
          <w:tab w:val="left" w:pos="1289"/>
        </w:tabs>
        <w:rPr>
          <w:sz w:val="32"/>
          <w:szCs w:val="32"/>
        </w:rPr>
      </w:pPr>
    </w:p>
    <w:p w14:paraId="161A8594" w14:textId="6B9323E3" w:rsidR="003739B5" w:rsidRDefault="003D6D40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06D4AD23" wp14:editId="0E5F49C5">
            <wp:extent cx="6080166" cy="4702175"/>
            <wp:effectExtent l="0" t="0" r="0" b="317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4437" cy="4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9B5">
        <w:rPr>
          <w:sz w:val="32"/>
          <w:szCs w:val="32"/>
        </w:rPr>
        <w:br w:type="page"/>
      </w:r>
    </w:p>
    <w:p w14:paraId="58CB8544" w14:textId="7CA720A2" w:rsidR="003739B5" w:rsidRPr="003E2519" w:rsidRDefault="003D6D40" w:rsidP="003D6D40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“AND”</w:t>
      </w:r>
    </w:p>
    <w:p w14:paraId="6A029B2E" w14:textId="1DD38050" w:rsidR="003D6D40" w:rsidRPr="003E2519" w:rsidRDefault="009E3615" w:rsidP="003D6D40">
      <w:pPr>
        <w:tabs>
          <w:tab w:val="left" w:pos="1289"/>
        </w:tabs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57568" behindDoc="1" locked="0" layoutInCell="1" allowOverlap="1" wp14:anchorId="4A08AA4A" wp14:editId="3F6FC56C">
            <wp:simplePos x="0" y="0"/>
            <wp:positionH relativeFrom="column">
              <wp:posOffset>-106878</wp:posOffset>
            </wp:positionH>
            <wp:positionV relativeFrom="paragraph">
              <wp:posOffset>620717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D40" w:rsidRPr="003E2519">
        <w:rPr>
          <w:b/>
          <w:bCs/>
          <w:sz w:val="32"/>
          <w:szCs w:val="32"/>
          <w:u w:val="single"/>
        </w:rPr>
        <w:t>(</w:t>
      </w:r>
      <w:proofErr w:type="gramStart"/>
      <w:r w:rsidR="003D6D40" w:rsidRPr="003E2519">
        <w:rPr>
          <w:b/>
          <w:bCs/>
          <w:sz w:val="32"/>
          <w:szCs w:val="32"/>
          <w:u w:val="single"/>
        </w:rPr>
        <w:t>memory</w:t>
      </w:r>
      <w:proofErr w:type="gramEnd"/>
      <w:r w:rsidR="003D6D40" w:rsidRPr="003E2519">
        <w:rPr>
          <w:b/>
          <w:bCs/>
          <w:sz w:val="32"/>
          <w:szCs w:val="32"/>
          <w:u w:val="single"/>
        </w:rPr>
        <w:t>, register) – 4 clock cycles</w:t>
      </w:r>
    </w:p>
    <w:p w14:paraId="3BBB8088" w14:textId="01D21083" w:rsidR="003D6D40" w:rsidRDefault="003D6D40" w:rsidP="003739B5">
      <w:pPr>
        <w:tabs>
          <w:tab w:val="left" w:pos="1289"/>
        </w:tabs>
        <w:rPr>
          <w:sz w:val="32"/>
          <w:szCs w:val="32"/>
        </w:rPr>
      </w:pPr>
    </w:p>
    <w:p w14:paraId="024A5E4E" w14:textId="18C88F8C" w:rsidR="003D6D40" w:rsidRDefault="003D6D40" w:rsidP="003739B5">
      <w:pPr>
        <w:tabs>
          <w:tab w:val="left" w:pos="1289"/>
        </w:tabs>
        <w:rPr>
          <w:sz w:val="32"/>
          <w:szCs w:val="32"/>
        </w:rPr>
      </w:pPr>
    </w:p>
    <w:p w14:paraId="1446CF04" w14:textId="77777777" w:rsidR="003E2519" w:rsidRDefault="003739B5" w:rsidP="0057745D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177ADE" w14:textId="7DDA1753" w:rsidR="003E2519" w:rsidRDefault="003E2519" w:rsidP="0057745D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7. OR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INSTRUCTION:</w:t>
      </w:r>
    </w:p>
    <w:p w14:paraId="06D8F643" w14:textId="7B808266" w:rsidR="003739B5" w:rsidRPr="003E2519" w:rsidRDefault="0057745D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“OR”</w:t>
      </w:r>
      <w:r w:rsidRPr="003E2519">
        <w:rPr>
          <w:b/>
          <w:bCs/>
          <w:sz w:val="32"/>
          <w:szCs w:val="32"/>
          <w:u w:val="single"/>
        </w:rPr>
        <w:br/>
        <w:t>(register, register) – 3 clock cycles</w:t>
      </w:r>
    </w:p>
    <w:p w14:paraId="2A3F5860" w14:textId="422B10A3" w:rsidR="0057745D" w:rsidRDefault="0057745D" w:rsidP="0057745D">
      <w:pPr>
        <w:jc w:val="center"/>
        <w:rPr>
          <w:sz w:val="32"/>
          <w:szCs w:val="32"/>
        </w:rPr>
      </w:pPr>
    </w:p>
    <w:p w14:paraId="147B7B3F" w14:textId="092A1B67" w:rsidR="0057745D" w:rsidRDefault="00E7658E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59616" behindDoc="1" locked="0" layoutInCell="1" allowOverlap="1" wp14:anchorId="23BC7293" wp14:editId="3DF58385">
            <wp:simplePos x="0" y="0"/>
            <wp:positionH relativeFrom="column">
              <wp:posOffset>186055</wp:posOffset>
            </wp:positionH>
            <wp:positionV relativeFrom="paragraph">
              <wp:posOffset>328930</wp:posOffset>
            </wp:positionV>
            <wp:extent cx="6521450" cy="4403090"/>
            <wp:effectExtent l="0" t="0" r="0" b="0"/>
            <wp:wrapTight wrapText="bothSides">
              <wp:wrapPolygon edited="0">
                <wp:start x="0" y="0"/>
                <wp:lineTo x="0" y="21494"/>
                <wp:lineTo x="21516" y="21494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373D7" w14:textId="7702B6E7" w:rsidR="0057745D" w:rsidRDefault="0057745D" w:rsidP="0057745D">
      <w:pPr>
        <w:jc w:val="center"/>
        <w:rPr>
          <w:sz w:val="32"/>
          <w:szCs w:val="32"/>
        </w:rPr>
      </w:pPr>
    </w:p>
    <w:p w14:paraId="73AC7E5D" w14:textId="3B78A115" w:rsidR="0057745D" w:rsidRDefault="0057745D" w:rsidP="0057745D">
      <w:pPr>
        <w:jc w:val="center"/>
        <w:rPr>
          <w:sz w:val="32"/>
          <w:szCs w:val="32"/>
        </w:rPr>
      </w:pPr>
    </w:p>
    <w:p w14:paraId="1DC880AB" w14:textId="352F2CE5" w:rsidR="0057745D" w:rsidRDefault="0057745D" w:rsidP="0057745D">
      <w:pPr>
        <w:jc w:val="center"/>
        <w:rPr>
          <w:sz w:val="32"/>
          <w:szCs w:val="32"/>
        </w:rPr>
      </w:pPr>
    </w:p>
    <w:p w14:paraId="283FDDDD" w14:textId="32BDC151" w:rsidR="0057745D" w:rsidRPr="003E2519" w:rsidRDefault="0057745D" w:rsidP="003E2519">
      <w:pPr>
        <w:jc w:val="center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br w:type="page"/>
      </w:r>
      <w:r w:rsidRPr="003E2519">
        <w:rPr>
          <w:b/>
          <w:bCs/>
          <w:sz w:val="32"/>
          <w:szCs w:val="32"/>
          <w:u w:val="single"/>
        </w:rPr>
        <w:lastRenderedPageBreak/>
        <w:t>“OR”</w:t>
      </w:r>
      <w:r w:rsidRPr="003E2519">
        <w:rPr>
          <w:b/>
          <w:bCs/>
          <w:sz w:val="32"/>
          <w:szCs w:val="32"/>
          <w:u w:val="single"/>
        </w:rPr>
        <w:br/>
        <w:t>(register, memory) – 4 clock cycles</w:t>
      </w:r>
    </w:p>
    <w:p w14:paraId="3D1B711B" w14:textId="60CEE60F" w:rsidR="0057745D" w:rsidRDefault="0057745D" w:rsidP="0057745D">
      <w:pPr>
        <w:jc w:val="center"/>
        <w:rPr>
          <w:sz w:val="32"/>
          <w:szCs w:val="32"/>
        </w:rPr>
      </w:pPr>
    </w:p>
    <w:p w14:paraId="7C5CB1B3" w14:textId="5B1BD0B6" w:rsidR="0057745D" w:rsidRDefault="0057745D" w:rsidP="0057745D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5522AB76" wp14:editId="685C8C7F">
            <wp:extent cx="5943600" cy="45965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3F72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8AA392" w14:textId="436FFEAC" w:rsidR="0057745D" w:rsidRPr="003E2519" w:rsidRDefault="0057745D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“OR”</w:t>
      </w:r>
    </w:p>
    <w:p w14:paraId="3A89DA69" w14:textId="1BAF152E" w:rsidR="0057745D" w:rsidRPr="003E2519" w:rsidRDefault="0057745D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61664" behindDoc="1" locked="0" layoutInCell="1" allowOverlap="1" wp14:anchorId="660D114F" wp14:editId="0EC36381">
            <wp:simplePos x="0" y="0"/>
            <wp:positionH relativeFrom="column">
              <wp:posOffset>106326</wp:posOffset>
            </wp:positionH>
            <wp:positionV relativeFrom="paragraph">
              <wp:posOffset>503925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memory</w:t>
      </w:r>
      <w:proofErr w:type="gramEnd"/>
      <w:r w:rsidRPr="003E2519">
        <w:rPr>
          <w:b/>
          <w:bCs/>
          <w:sz w:val="32"/>
          <w:szCs w:val="32"/>
          <w:u w:val="single"/>
        </w:rPr>
        <w:t>, register) – 4 clock cycles</w:t>
      </w:r>
    </w:p>
    <w:p w14:paraId="12E7FA9C" w14:textId="6A97D450" w:rsidR="0057745D" w:rsidRDefault="0057745D" w:rsidP="0057745D">
      <w:pPr>
        <w:jc w:val="center"/>
        <w:rPr>
          <w:sz w:val="32"/>
          <w:szCs w:val="32"/>
        </w:rPr>
      </w:pPr>
    </w:p>
    <w:p w14:paraId="743CCD14" w14:textId="136B6FDC" w:rsidR="0057745D" w:rsidRDefault="0057745D" w:rsidP="0057745D">
      <w:pPr>
        <w:jc w:val="center"/>
        <w:rPr>
          <w:sz w:val="32"/>
          <w:szCs w:val="32"/>
        </w:rPr>
      </w:pPr>
    </w:p>
    <w:p w14:paraId="3E3A4098" w14:textId="77777777" w:rsidR="0057745D" w:rsidRDefault="0057745D" w:rsidP="0057745D">
      <w:pPr>
        <w:jc w:val="center"/>
        <w:rPr>
          <w:sz w:val="32"/>
          <w:szCs w:val="32"/>
        </w:rPr>
      </w:pPr>
    </w:p>
    <w:p w14:paraId="76A15943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307D8D9" w14:textId="32AABA21" w:rsidR="003E2519" w:rsidRDefault="003E2519" w:rsidP="005C29B5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8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.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NOT 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INSTRUCTION:</w:t>
      </w:r>
    </w:p>
    <w:p w14:paraId="5D82B6CB" w14:textId="34AE0523" w:rsidR="005C29B5" w:rsidRPr="003E2519" w:rsidRDefault="005C29B5" w:rsidP="005C29B5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“NOT”</w:t>
      </w:r>
      <w:r w:rsidRPr="003E2519">
        <w:rPr>
          <w:b/>
          <w:bCs/>
          <w:sz w:val="32"/>
          <w:szCs w:val="32"/>
          <w:u w:val="single"/>
        </w:rPr>
        <w:br/>
        <w:t xml:space="preserve">(register) – </w:t>
      </w:r>
      <w:r w:rsidR="006D30CE" w:rsidRPr="003E2519">
        <w:rPr>
          <w:b/>
          <w:bCs/>
          <w:sz w:val="32"/>
          <w:szCs w:val="32"/>
          <w:u w:val="single"/>
        </w:rPr>
        <w:t>3</w:t>
      </w:r>
      <w:r w:rsidRPr="003E2519">
        <w:rPr>
          <w:b/>
          <w:bCs/>
          <w:sz w:val="32"/>
          <w:szCs w:val="32"/>
          <w:u w:val="single"/>
        </w:rPr>
        <w:t xml:space="preserve"> clock cycles</w:t>
      </w:r>
    </w:p>
    <w:p w14:paraId="0577BC62" w14:textId="784C6CD5" w:rsidR="005C29B5" w:rsidRDefault="005C29B5" w:rsidP="005C29B5">
      <w:pPr>
        <w:jc w:val="center"/>
        <w:rPr>
          <w:sz w:val="32"/>
          <w:szCs w:val="32"/>
        </w:rPr>
      </w:pPr>
    </w:p>
    <w:p w14:paraId="26F82E2D" w14:textId="65CAF27E" w:rsidR="006D30CE" w:rsidRDefault="006D30CE" w:rsidP="005C29B5">
      <w:pPr>
        <w:jc w:val="center"/>
        <w:rPr>
          <w:sz w:val="32"/>
          <w:szCs w:val="32"/>
        </w:rPr>
      </w:pPr>
    </w:p>
    <w:p w14:paraId="75EDF90A" w14:textId="35C5C04A" w:rsidR="005C29B5" w:rsidRDefault="00E7658E" w:rsidP="005C29B5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3712" behindDoc="1" locked="0" layoutInCell="1" allowOverlap="1" wp14:anchorId="7D46E81C" wp14:editId="78CD0BB3">
            <wp:simplePos x="0" y="0"/>
            <wp:positionH relativeFrom="column">
              <wp:posOffset>264795</wp:posOffset>
            </wp:positionH>
            <wp:positionV relativeFrom="paragraph">
              <wp:posOffset>378460</wp:posOffset>
            </wp:positionV>
            <wp:extent cx="6442710" cy="4349750"/>
            <wp:effectExtent l="0" t="0" r="0" b="0"/>
            <wp:wrapTight wrapText="bothSides">
              <wp:wrapPolygon edited="0">
                <wp:start x="0" y="0"/>
                <wp:lineTo x="0" y="21474"/>
                <wp:lineTo x="21523" y="21474"/>
                <wp:lineTo x="215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C6F7C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7A6857A" w14:textId="25DE02C8" w:rsidR="0057745D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“NOT”</w:t>
      </w:r>
      <w:r w:rsidRPr="003E2519">
        <w:rPr>
          <w:b/>
          <w:bCs/>
          <w:sz w:val="32"/>
          <w:szCs w:val="32"/>
          <w:u w:val="single"/>
        </w:rPr>
        <w:br/>
        <w:t>(memory) – 3 clock cycles</w:t>
      </w:r>
    </w:p>
    <w:p w14:paraId="0C905693" w14:textId="0EB28E68" w:rsidR="0057745D" w:rsidRDefault="0057745D" w:rsidP="0057745D">
      <w:pPr>
        <w:jc w:val="center"/>
        <w:rPr>
          <w:sz w:val="32"/>
          <w:szCs w:val="32"/>
        </w:rPr>
      </w:pPr>
    </w:p>
    <w:p w14:paraId="67EF0D2B" w14:textId="511D7A70" w:rsidR="0057745D" w:rsidRDefault="00E7658E">
      <w:pPr>
        <w:rPr>
          <w:sz w:val="32"/>
          <w:szCs w:val="32"/>
        </w:rPr>
      </w:pPr>
      <w:r w:rsidRPr="003E2519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765760" behindDoc="1" locked="0" layoutInCell="1" allowOverlap="1" wp14:anchorId="526EE524" wp14:editId="6D46C8F0">
            <wp:simplePos x="0" y="0"/>
            <wp:positionH relativeFrom="column">
              <wp:posOffset>242570</wp:posOffset>
            </wp:positionH>
            <wp:positionV relativeFrom="paragraph">
              <wp:posOffset>410845</wp:posOffset>
            </wp:positionV>
            <wp:extent cx="6464935" cy="4364990"/>
            <wp:effectExtent l="0" t="0" r="0" b="0"/>
            <wp:wrapTight wrapText="bothSides">
              <wp:wrapPolygon edited="0">
                <wp:start x="0" y="0"/>
                <wp:lineTo x="0" y="21493"/>
                <wp:lineTo x="21513" y="21493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45D">
        <w:rPr>
          <w:sz w:val="32"/>
          <w:szCs w:val="32"/>
        </w:rPr>
        <w:br w:type="page"/>
      </w:r>
    </w:p>
    <w:p w14:paraId="4EE22D28" w14:textId="39A0E533" w:rsidR="003E2519" w:rsidRDefault="003E2519" w:rsidP="006D30CE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9. NEG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INSTRUCTION:</w:t>
      </w:r>
    </w:p>
    <w:p w14:paraId="57BEB5D9" w14:textId="370ED3DA" w:rsidR="006D30CE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“NEG”</w:t>
      </w:r>
      <w:r w:rsidRPr="003E2519">
        <w:rPr>
          <w:b/>
          <w:bCs/>
          <w:sz w:val="32"/>
          <w:szCs w:val="32"/>
          <w:u w:val="single"/>
        </w:rPr>
        <w:br/>
        <w:t>(register) – 3 clock cycles</w:t>
      </w:r>
    </w:p>
    <w:p w14:paraId="70218BCA" w14:textId="29F705DE" w:rsidR="0057745D" w:rsidRDefault="0057745D" w:rsidP="0057745D">
      <w:pPr>
        <w:jc w:val="center"/>
        <w:rPr>
          <w:sz w:val="32"/>
          <w:szCs w:val="32"/>
        </w:rPr>
      </w:pPr>
    </w:p>
    <w:p w14:paraId="575ED098" w14:textId="04A8D99D" w:rsidR="0057745D" w:rsidRDefault="00E7658E">
      <w:pPr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7808" behindDoc="1" locked="0" layoutInCell="1" allowOverlap="1" wp14:anchorId="5C348F55" wp14:editId="4F978337">
            <wp:simplePos x="0" y="0"/>
            <wp:positionH relativeFrom="column">
              <wp:posOffset>479425</wp:posOffset>
            </wp:positionH>
            <wp:positionV relativeFrom="paragraph">
              <wp:posOffset>725170</wp:posOffset>
            </wp:positionV>
            <wp:extent cx="6228080" cy="4204970"/>
            <wp:effectExtent l="0" t="0" r="1270" b="508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45D">
        <w:rPr>
          <w:sz w:val="32"/>
          <w:szCs w:val="32"/>
        </w:rPr>
        <w:br w:type="page"/>
      </w:r>
    </w:p>
    <w:p w14:paraId="293ECFBB" w14:textId="02E4169E" w:rsidR="006D30CE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“NEG”</w:t>
      </w:r>
      <w:r w:rsidRPr="003E2519">
        <w:rPr>
          <w:b/>
          <w:bCs/>
          <w:sz w:val="32"/>
          <w:szCs w:val="32"/>
          <w:u w:val="single"/>
        </w:rPr>
        <w:br/>
        <w:t>(memory) – 3 clock cycles</w:t>
      </w:r>
    </w:p>
    <w:p w14:paraId="03445B22" w14:textId="7F8EF0E2" w:rsidR="006D30CE" w:rsidRDefault="006D30CE" w:rsidP="006D30CE">
      <w:pPr>
        <w:jc w:val="center"/>
        <w:rPr>
          <w:sz w:val="32"/>
          <w:szCs w:val="32"/>
        </w:rPr>
      </w:pPr>
    </w:p>
    <w:p w14:paraId="7FEDD336" w14:textId="511D8B96" w:rsidR="006D30CE" w:rsidRDefault="006D30CE" w:rsidP="006D30CE">
      <w:pPr>
        <w:jc w:val="center"/>
        <w:rPr>
          <w:sz w:val="32"/>
          <w:szCs w:val="32"/>
        </w:rPr>
      </w:pPr>
    </w:p>
    <w:p w14:paraId="05799EC8" w14:textId="12DFE213" w:rsidR="006D30CE" w:rsidRDefault="006D30CE" w:rsidP="006D30CE">
      <w:pPr>
        <w:jc w:val="center"/>
        <w:rPr>
          <w:sz w:val="32"/>
          <w:szCs w:val="32"/>
        </w:rPr>
      </w:pPr>
    </w:p>
    <w:p w14:paraId="1DCB5825" w14:textId="29BC12BA" w:rsidR="0057745D" w:rsidRDefault="00E7658E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69856" behindDoc="1" locked="0" layoutInCell="1" allowOverlap="1" wp14:anchorId="49A1B87A" wp14:editId="0291C1B5">
            <wp:simplePos x="0" y="0"/>
            <wp:positionH relativeFrom="column">
              <wp:posOffset>581025</wp:posOffset>
            </wp:positionH>
            <wp:positionV relativeFrom="paragraph">
              <wp:posOffset>53340</wp:posOffset>
            </wp:positionV>
            <wp:extent cx="6126480" cy="4136390"/>
            <wp:effectExtent l="0" t="0" r="7620" b="0"/>
            <wp:wrapTight wrapText="bothSides">
              <wp:wrapPolygon edited="0">
                <wp:start x="0" y="0"/>
                <wp:lineTo x="0" y="21487"/>
                <wp:lineTo x="21560" y="21487"/>
                <wp:lineTo x="2156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8347A" w14:textId="4AADBB11" w:rsidR="0057745D" w:rsidRDefault="0057745D" w:rsidP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EF342D6" w14:textId="3A76DDFB" w:rsidR="003E2519" w:rsidRDefault="003E2519" w:rsidP="006D30CE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10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.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XOR 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INSTRUCTION:</w:t>
      </w:r>
    </w:p>
    <w:p w14:paraId="05EE4AE7" w14:textId="6C85AAB8" w:rsidR="006D30CE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“XOR”</w:t>
      </w:r>
    </w:p>
    <w:p w14:paraId="5B1B8DF9" w14:textId="4C4394DC" w:rsidR="006D30CE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register</w:t>
      </w:r>
      <w:proofErr w:type="gramEnd"/>
      <w:r w:rsidRPr="003E2519">
        <w:rPr>
          <w:b/>
          <w:bCs/>
          <w:sz w:val="32"/>
          <w:szCs w:val="32"/>
          <w:u w:val="single"/>
        </w:rPr>
        <w:t>, register) – 3 clock cycles</w:t>
      </w:r>
    </w:p>
    <w:p w14:paraId="57B2A7BE" w14:textId="59B4FCF8" w:rsidR="006D30CE" w:rsidRDefault="006D30CE" w:rsidP="006D30CE">
      <w:pPr>
        <w:jc w:val="center"/>
        <w:rPr>
          <w:sz w:val="32"/>
          <w:szCs w:val="32"/>
        </w:rPr>
      </w:pPr>
    </w:p>
    <w:p w14:paraId="771D5FBC" w14:textId="0F598958" w:rsidR="006D30CE" w:rsidRDefault="00E7658E" w:rsidP="006D30CE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71904" behindDoc="1" locked="0" layoutInCell="1" allowOverlap="1" wp14:anchorId="2C0ED067" wp14:editId="2CC0DF5F">
            <wp:simplePos x="0" y="0"/>
            <wp:positionH relativeFrom="column">
              <wp:posOffset>118110</wp:posOffset>
            </wp:positionH>
            <wp:positionV relativeFrom="paragraph">
              <wp:posOffset>448310</wp:posOffset>
            </wp:positionV>
            <wp:extent cx="6589395" cy="4448810"/>
            <wp:effectExtent l="0" t="0" r="1905" b="8890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FE484" w14:textId="7EF77E56" w:rsidR="0057745D" w:rsidRDefault="0057745D" w:rsidP="0057745D">
      <w:pPr>
        <w:jc w:val="center"/>
        <w:rPr>
          <w:sz w:val="32"/>
          <w:szCs w:val="32"/>
        </w:rPr>
      </w:pPr>
    </w:p>
    <w:p w14:paraId="77B696C9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9222BD0" w14:textId="27DCAB14" w:rsidR="0057745D" w:rsidRPr="003E2519" w:rsidRDefault="006D30CE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“XOR”</w:t>
      </w:r>
      <w:r w:rsidRPr="003E2519">
        <w:rPr>
          <w:b/>
          <w:bCs/>
          <w:sz w:val="32"/>
          <w:szCs w:val="32"/>
          <w:u w:val="single"/>
        </w:rPr>
        <w:br/>
        <w:t>(register, memory) – 4 clock cycles</w:t>
      </w:r>
    </w:p>
    <w:p w14:paraId="579BDCFB" w14:textId="1179644D" w:rsidR="006D30CE" w:rsidRDefault="006D30CE" w:rsidP="0057745D">
      <w:pPr>
        <w:jc w:val="center"/>
        <w:rPr>
          <w:sz w:val="32"/>
          <w:szCs w:val="32"/>
        </w:rPr>
      </w:pPr>
    </w:p>
    <w:p w14:paraId="744F122E" w14:textId="043F8151" w:rsidR="0057745D" w:rsidRDefault="006D30CE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1350B5DA" wp14:editId="2BFECDD2">
            <wp:extent cx="5943600" cy="4596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826D" w14:textId="4186D31F" w:rsidR="0057745D" w:rsidRDefault="0057745D" w:rsidP="0057745D">
      <w:pPr>
        <w:jc w:val="center"/>
        <w:rPr>
          <w:sz w:val="32"/>
          <w:szCs w:val="32"/>
        </w:rPr>
      </w:pPr>
    </w:p>
    <w:p w14:paraId="6C5E1B75" w14:textId="77777777" w:rsidR="0057745D" w:rsidRDefault="005774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7201EC8" w14:textId="5DBABEB5" w:rsidR="006D30CE" w:rsidRPr="003E2519" w:rsidRDefault="006D30CE" w:rsidP="006D30CE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“XOR”</w:t>
      </w:r>
      <w:r w:rsidRPr="003E2519">
        <w:rPr>
          <w:b/>
          <w:bCs/>
          <w:sz w:val="32"/>
          <w:szCs w:val="32"/>
          <w:u w:val="single"/>
        </w:rPr>
        <w:br/>
        <w:t>(memory, register) – 4 clock cycles</w:t>
      </w:r>
    </w:p>
    <w:p w14:paraId="06CEAB1B" w14:textId="7306B37E" w:rsidR="0057745D" w:rsidRDefault="00E7658E" w:rsidP="0057745D">
      <w:pPr>
        <w:jc w:val="center"/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anchor distT="0" distB="0" distL="114300" distR="114300" simplePos="0" relativeHeight="251773952" behindDoc="1" locked="0" layoutInCell="1" allowOverlap="1" wp14:anchorId="25A7C016" wp14:editId="7E461634">
            <wp:simplePos x="0" y="0"/>
            <wp:positionH relativeFrom="column">
              <wp:posOffset>350520</wp:posOffset>
            </wp:positionH>
            <wp:positionV relativeFrom="paragraph">
              <wp:posOffset>360045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6E276" w14:textId="4AD546B7" w:rsidR="006D30CE" w:rsidRDefault="006D30CE" w:rsidP="0057745D">
      <w:pPr>
        <w:jc w:val="center"/>
        <w:rPr>
          <w:sz w:val="32"/>
          <w:szCs w:val="32"/>
        </w:rPr>
      </w:pPr>
    </w:p>
    <w:p w14:paraId="274C4082" w14:textId="7000089F" w:rsidR="006D30CE" w:rsidRDefault="006D30CE" w:rsidP="0057745D">
      <w:pPr>
        <w:jc w:val="center"/>
        <w:rPr>
          <w:sz w:val="32"/>
          <w:szCs w:val="32"/>
        </w:rPr>
      </w:pPr>
    </w:p>
    <w:p w14:paraId="4C57AD21" w14:textId="77777777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610E28" w14:textId="3BEE598B" w:rsidR="003E2519" w:rsidRDefault="003E2519" w:rsidP="0057745D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11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.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CMP 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INSTRUCTION:</w:t>
      </w:r>
    </w:p>
    <w:p w14:paraId="4C338848" w14:textId="7D2EC5A4" w:rsidR="006D30CE" w:rsidRPr="003E2519" w:rsidRDefault="006D30CE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“CMP”</w:t>
      </w:r>
    </w:p>
    <w:p w14:paraId="36F0AD88" w14:textId="7187DA8F" w:rsidR="006D30CE" w:rsidRPr="003E2519" w:rsidRDefault="001A50BB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register</w:t>
      </w:r>
      <w:proofErr w:type="gramEnd"/>
      <w:r w:rsidRPr="003E2519">
        <w:rPr>
          <w:b/>
          <w:bCs/>
          <w:sz w:val="32"/>
          <w:szCs w:val="32"/>
          <w:u w:val="single"/>
        </w:rPr>
        <w:t>, register) – 3 clock cycles</w:t>
      </w:r>
    </w:p>
    <w:p w14:paraId="100C460B" w14:textId="4EE58BC3" w:rsidR="001A50BB" w:rsidRDefault="001A50BB" w:rsidP="0057745D">
      <w:pPr>
        <w:jc w:val="center"/>
        <w:rPr>
          <w:sz w:val="32"/>
          <w:szCs w:val="32"/>
        </w:rPr>
      </w:pPr>
      <w:r w:rsidRPr="007D59B8">
        <w:rPr>
          <w:noProof/>
          <w:sz w:val="32"/>
          <w:szCs w:val="32"/>
        </w:rPr>
        <w:drawing>
          <wp:anchor distT="0" distB="0" distL="114300" distR="114300" simplePos="0" relativeHeight="251776000" behindDoc="1" locked="0" layoutInCell="1" allowOverlap="1" wp14:anchorId="0DCF368B" wp14:editId="61CEBFCD">
            <wp:simplePos x="0" y="0"/>
            <wp:positionH relativeFrom="column">
              <wp:posOffset>-137160</wp:posOffset>
            </wp:positionH>
            <wp:positionV relativeFrom="paragraph">
              <wp:posOffset>329565</wp:posOffset>
            </wp:positionV>
            <wp:extent cx="7165340" cy="4837430"/>
            <wp:effectExtent l="0" t="0" r="0" b="1270"/>
            <wp:wrapTight wrapText="bothSides">
              <wp:wrapPolygon edited="0">
                <wp:start x="0" y="0"/>
                <wp:lineTo x="0" y="21521"/>
                <wp:lineTo x="21535" y="21521"/>
                <wp:lineTo x="2153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534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B5802" w14:textId="7D7E8724" w:rsidR="001A50BB" w:rsidRDefault="001A50BB" w:rsidP="0057745D">
      <w:pPr>
        <w:jc w:val="center"/>
        <w:rPr>
          <w:sz w:val="32"/>
          <w:szCs w:val="32"/>
        </w:rPr>
      </w:pPr>
    </w:p>
    <w:p w14:paraId="2798D30D" w14:textId="347D8860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3D4339" w14:textId="77777777" w:rsidR="001A50BB" w:rsidRPr="003E2519" w:rsidRDefault="001A50BB" w:rsidP="001A50BB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“CMP”</w:t>
      </w:r>
    </w:p>
    <w:p w14:paraId="4B48CE94" w14:textId="41BAD16C" w:rsidR="001A50BB" w:rsidRPr="003E2519" w:rsidRDefault="001A50BB" w:rsidP="001A50BB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register</w:t>
      </w:r>
      <w:proofErr w:type="gramEnd"/>
      <w:r w:rsidRPr="003E2519">
        <w:rPr>
          <w:b/>
          <w:bCs/>
          <w:sz w:val="32"/>
          <w:szCs w:val="32"/>
          <w:u w:val="single"/>
        </w:rPr>
        <w:t>, memory) – 4 clock cycles</w:t>
      </w:r>
    </w:p>
    <w:p w14:paraId="79097490" w14:textId="601E374B" w:rsidR="006D30CE" w:rsidRDefault="006D30CE" w:rsidP="0057745D">
      <w:pPr>
        <w:jc w:val="center"/>
        <w:rPr>
          <w:sz w:val="32"/>
          <w:szCs w:val="32"/>
        </w:rPr>
      </w:pPr>
    </w:p>
    <w:p w14:paraId="023C2785" w14:textId="169CABDC" w:rsidR="006D30CE" w:rsidRDefault="001A50BB">
      <w:pPr>
        <w:rPr>
          <w:sz w:val="32"/>
          <w:szCs w:val="32"/>
        </w:rPr>
      </w:pPr>
      <w:r w:rsidRPr="00716B19">
        <w:rPr>
          <w:noProof/>
          <w:sz w:val="32"/>
          <w:szCs w:val="32"/>
        </w:rPr>
        <w:drawing>
          <wp:inline distT="0" distB="0" distL="0" distR="0" wp14:anchorId="1379D5CA" wp14:editId="0A7DA38F">
            <wp:extent cx="5943600" cy="45961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63D1" w14:textId="6EDE7705" w:rsidR="006D30CE" w:rsidRDefault="006D30CE" w:rsidP="0057745D">
      <w:pPr>
        <w:jc w:val="center"/>
        <w:rPr>
          <w:sz w:val="32"/>
          <w:szCs w:val="32"/>
        </w:rPr>
      </w:pPr>
    </w:p>
    <w:p w14:paraId="6789007D" w14:textId="77777777" w:rsidR="006D30CE" w:rsidRDefault="006D30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8772B31" w14:textId="77777777" w:rsidR="001A50BB" w:rsidRPr="003E2519" w:rsidRDefault="001A50BB" w:rsidP="001A50BB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lastRenderedPageBreak/>
        <w:t>“CMP”</w:t>
      </w:r>
    </w:p>
    <w:p w14:paraId="0325AAB8" w14:textId="25F6E29A" w:rsidR="006D30CE" w:rsidRDefault="001A50BB" w:rsidP="001A50BB">
      <w:pPr>
        <w:jc w:val="center"/>
        <w:rPr>
          <w:sz w:val="32"/>
          <w:szCs w:val="32"/>
        </w:rPr>
      </w:pPr>
      <w:r w:rsidRPr="003E2519">
        <w:rPr>
          <w:b/>
          <w:bCs/>
          <w:sz w:val="32"/>
          <w:szCs w:val="32"/>
          <w:u w:val="single"/>
        </w:rPr>
        <w:t>(</w:t>
      </w:r>
      <w:proofErr w:type="gramStart"/>
      <w:r w:rsidRPr="003E2519">
        <w:rPr>
          <w:b/>
          <w:bCs/>
          <w:sz w:val="32"/>
          <w:szCs w:val="32"/>
          <w:u w:val="single"/>
        </w:rPr>
        <w:t>memory</w:t>
      </w:r>
      <w:proofErr w:type="gramEnd"/>
      <w:r w:rsidRPr="003E2519">
        <w:rPr>
          <w:b/>
          <w:bCs/>
          <w:sz w:val="32"/>
          <w:szCs w:val="32"/>
          <w:u w:val="single"/>
        </w:rPr>
        <w:t>, register) – 4 clock cycles</w:t>
      </w:r>
      <w:r w:rsidRPr="00716B19">
        <w:rPr>
          <w:noProof/>
          <w:sz w:val="32"/>
          <w:szCs w:val="32"/>
        </w:rPr>
        <w:drawing>
          <wp:anchor distT="0" distB="0" distL="114300" distR="114300" simplePos="0" relativeHeight="251778048" behindDoc="1" locked="0" layoutInCell="1" allowOverlap="1" wp14:anchorId="08E64C7B" wp14:editId="53A0FF80">
            <wp:simplePos x="0" y="0"/>
            <wp:positionH relativeFrom="column">
              <wp:posOffset>0</wp:posOffset>
            </wp:positionH>
            <wp:positionV relativeFrom="paragraph">
              <wp:posOffset>916940</wp:posOffset>
            </wp:positionV>
            <wp:extent cx="6228080" cy="5070475"/>
            <wp:effectExtent l="0" t="0" r="127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386D2" w14:textId="0B5FFEDF" w:rsidR="006D30CE" w:rsidRDefault="006D30CE" w:rsidP="0057745D">
      <w:pPr>
        <w:jc w:val="center"/>
        <w:rPr>
          <w:sz w:val="32"/>
          <w:szCs w:val="32"/>
        </w:rPr>
      </w:pPr>
    </w:p>
    <w:p w14:paraId="7CC16B14" w14:textId="2DBE2BA1" w:rsidR="001A50BB" w:rsidRDefault="001A50BB" w:rsidP="0057745D">
      <w:pPr>
        <w:jc w:val="center"/>
        <w:rPr>
          <w:sz w:val="32"/>
          <w:szCs w:val="32"/>
        </w:rPr>
      </w:pPr>
    </w:p>
    <w:p w14:paraId="739C8000" w14:textId="77777777" w:rsidR="001A50BB" w:rsidRDefault="001A50B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22B359D" w14:textId="2F119AFE" w:rsidR="003E2519" w:rsidRDefault="003E2519" w:rsidP="0057745D">
      <w:pPr>
        <w:jc w:val="center"/>
        <w:rPr>
          <w:sz w:val="32"/>
          <w:szCs w:val="32"/>
        </w:rPr>
      </w:pP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lastRenderedPageBreak/>
        <w:t>12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.</w:t>
      </w:r>
      <w:r>
        <w:rPr>
          <w:rFonts w:ascii="Algerian" w:hAnsi="Algerian"/>
          <w:b/>
          <w:bCs/>
          <w:i/>
          <w:iCs/>
          <w:sz w:val="72"/>
          <w:szCs w:val="72"/>
          <w:u w:val="single"/>
        </w:rPr>
        <w:t xml:space="preserve"> NOP </w:t>
      </w:r>
      <w:r w:rsidRPr="00670EE7">
        <w:rPr>
          <w:rFonts w:ascii="Algerian" w:hAnsi="Algerian"/>
          <w:b/>
          <w:bCs/>
          <w:i/>
          <w:iCs/>
          <w:sz w:val="72"/>
          <w:szCs w:val="72"/>
          <w:u w:val="single"/>
        </w:rPr>
        <w:t>INSTRUCTION:</w:t>
      </w:r>
    </w:p>
    <w:p w14:paraId="6354228B" w14:textId="69B12189" w:rsidR="001A50BB" w:rsidRPr="003E2519" w:rsidRDefault="001A50BB" w:rsidP="0057745D">
      <w:pPr>
        <w:jc w:val="center"/>
        <w:rPr>
          <w:b/>
          <w:bCs/>
          <w:sz w:val="32"/>
          <w:szCs w:val="32"/>
          <w:u w:val="single"/>
        </w:rPr>
      </w:pPr>
      <w:r w:rsidRPr="003E2519">
        <w:rPr>
          <w:b/>
          <w:bCs/>
          <w:sz w:val="32"/>
          <w:szCs w:val="32"/>
          <w:u w:val="single"/>
        </w:rPr>
        <w:t>“NOP”</w:t>
      </w:r>
      <w:r w:rsidRPr="003E2519">
        <w:rPr>
          <w:b/>
          <w:bCs/>
          <w:sz w:val="32"/>
          <w:szCs w:val="32"/>
          <w:u w:val="single"/>
        </w:rPr>
        <w:br/>
        <w:t>(register, register</w:t>
      </w:r>
      <w:r w:rsidR="00C5105F" w:rsidRPr="003E2519">
        <w:rPr>
          <w:b/>
          <w:bCs/>
          <w:sz w:val="32"/>
          <w:szCs w:val="32"/>
          <w:u w:val="single"/>
        </w:rPr>
        <w:t xml:space="preserve">) – </w:t>
      </w:r>
      <w:r w:rsidR="00F72511" w:rsidRPr="003E2519">
        <w:rPr>
          <w:b/>
          <w:bCs/>
          <w:sz w:val="32"/>
          <w:szCs w:val="32"/>
          <w:u w:val="single"/>
        </w:rPr>
        <w:t xml:space="preserve">2 </w:t>
      </w:r>
      <w:r w:rsidR="00C5105F" w:rsidRPr="003E2519">
        <w:rPr>
          <w:b/>
          <w:bCs/>
          <w:sz w:val="32"/>
          <w:szCs w:val="32"/>
          <w:u w:val="single"/>
        </w:rPr>
        <w:t>clock cycles</w:t>
      </w:r>
    </w:p>
    <w:p w14:paraId="7901ED8D" w14:textId="27FC229F" w:rsidR="001A50BB" w:rsidRDefault="0068049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0EC8FBC4" wp14:editId="2519E9CA">
                <wp:simplePos x="0" y="0"/>
                <wp:positionH relativeFrom="column">
                  <wp:posOffset>243840</wp:posOffset>
                </wp:positionH>
                <wp:positionV relativeFrom="paragraph">
                  <wp:posOffset>575945</wp:posOffset>
                </wp:positionV>
                <wp:extent cx="6332220" cy="2306955"/>
                <wp:effectExtent l="0" t="0" r="0" b="0"/>
                <wp:wrapTight wrapText="bothSides">
                  <wp:wrapPolygon edited="0">
                    <wp:start x="130" y="0"/>
                    <wp:lineTo x="0" y="3924"/>
                    <wp:lineTo x="0" y="21404"/>
                    <wp:lineTo x="21509" y="21404"/>
                    <wp:lineTo x="21509" y="3746"/>
                    <wp:lineTo x="13256" y="2854"/>
                    <wp:lineTo x="13256" y="0"/>
                    <wp:lineTo x="13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2306955"/>
                          <a:chOff x="0" y="0"/>
                          <a:chExt cx="7269480" cy="2444115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9580"/>
                            <a:ext cx="3954780" cy="1994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49980" y="449580"/>
                            <a:ext cx="3619500" cy="1991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820" y="0"/>
                            <a:ext cx="4352925" cy="3333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89EC1" id="Group 29" o:spid="_x0000_s1026" style="position:absolute;margin-left:19.2pt;margin-top:45.35pt;width:498.6pt;height:181.65pt;z-index:251784192;mso-width-relative:margin;mso-height-relative:margin" coordsize="72694,24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">
                <v:shape id="Picture 22" o:spid="_x0000_s1027" type="#_x0000_t75" style="position:absolute;top:4495;width:39547;height:19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">
                  <v:imagedata r:id="rId13" o:title=""/>
                </v:shape>
                <v:shape id="Picture 23" o:spid="_x0000_s1028" type="#_x0000_t75" style="position:absolute;left:36499;top:4495;width:36195;height:19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">
                  <v:imagedata r:id="rId11" o:title=""/>
                </v:shape>
                <v:shape id="Picture 24" o:spid="_x0000_s1029" type="#_x0000_t75" style="position:absolute;left:838;width:43529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">
                  <v:imagedata r:id="rId31" o:title=""/>
                </v:shape>
                <w10:wrap type="tight"/>
              </v:group>
            </w:pict>
          </mc:Fallback>
        </mc:AlternateContent>
      </w:r>
      <w:r w:rsidR="001A50BB">
        <w:rPr>
          <w:sz w:val="32"/>
          <w:szCs w:val="32"/>
        </w:rPr>
        <w:br w:type="page"/>
      </w:r>
    </w:p>
    <w:p w14:paraId="344CFB5F" w14:textId="537CA51F" w:rsidR="00F72511" w:rsidRPr="00680492" w:rsidRDefault="00F72511" w:rsidP="00680492">
      <w:pPr>
        <w:jc w:val="center"/>
        <w:rPr>
          <w:b/>
          <w:bCs/>
          <w:sz w:val="32"/>
          <w:szCs w:val="32"/>
          <w:u w:val="single"/>
        </w:rPr>
      </w:pPr>
      <w:r w:rsidRPr="00680492">
        <w:rPr>
          <w:b/>
          <w:bCs/>
          <w:sz w:val="32"/>
          <w:szCs w:val="32"/>
          <w:u w:val="single"/>
        </w:rPr>
        <w:lastRenderedPageBreak/>
        <w:t>“NOP”</w:t>
      </w:r>
      <w:r w:rsidRPr="00680492">
        <w:rPr>
          <w:b/>
          <w:bCs/>
          <w:sz w:val="32"/>
          <w:szCs w:val="32"/>
          <w:u w:val="single"/>
        </w:rPr>
        <w:br/>
        <w:t xml:space="preserve">(memory, register) – 2 clock cycles </w:t>
      </w:r>
    </w:p>
    <w:p w14:paraId="23AC2B02" w14:textId="3AED44A4" w:rsidR="00F72511" w:rsidRPr="00680492" w:rsidRDefault="00F72511" w:rsidP="00F72511">
      <w:pPr>
        <w:jc w:val="center"/>
        <w:rPr>
          <w:b/>
          <w:bCs/>
          <w:sz w:val="32"/>
          <w:szCs w:val="32"/>
          <w:u w:val="single"/>
        </w:rPr>
      </w:pPr>
      <w:r w:rsidRPr="00680492">
        <w:rPr>
          <w:b/>
          <w:bCs/>
          <w:sz w:val="32"/>
          <w:szCs w:val="32"/>
          <w:u w:val="single"/>
        </w:rPr>
        <w:t>“NOP”</w:t>
      </w:r>
      <w:r w:rsidRPr="00680492">
        <w:rPr>
          <w:b/>
          <w:bCs/>
          <w:sz w:val="32"/>
          <w:szCs w:val="32"/>
          <w:u w:val="single"/>
        </w:rPr>
        <w:br/>
        <w:t xml:space="preserve">(register, memory) – 2 clock cycles </w:t>
      </w:r>
    </w:p>
    <w:p w14:paraId="4B194656" w14:textId="766ECD8A" w:rsidR="00F72511" w:rsidRDefault="00F72511" w:rsidP="0057745D">
      <w:pPr>
        <w:jc w:val="center"/>
        <w:rPr>
          <w:sz w:val="32"/>
          <w:szCs w:val="32"/>
        </w:rPr>
      </w:pPr>
      <w:r w:rsidRPr="00F72511">
        <w:rPr>
          <w:noProof/>
          <w:sz w:val="32"/>
          <w:szCs w:val="32"/>
        </w:rPr>
        <w:drawing>
          <wp:anchor distT="0" distB="0" distL="114300" distR="114300" simplePos="0" relativeHeight="251785216" behindDoc="1" locked="0" layoutInCell="1" allowOverlap="1" wp14:anchorId="6FF6E86B" wp14:editId="0A49FD07">
            <wp:simplePos x="0" y="0"/>
            <wp:positionH relativeFrom="column">
              <wp:posOffset>217805</wp:posOffset>
            </wp:positionH>
            <wp:positionV relativeFrom="paragraph">
              <wp:posOffset>78105</wp:posOffset>
            </wp:positionV>
            <wp:extent cx="627316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2511" w:rsidSect="00E7658E">
      <w:pgSz w:w="12240" w:h="15840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E7AF0" w14:textId="77777777" w:rsidR="006310C1" w:rsidRDefault="006310C1" w:rsidP="007D359E">
      <w:pPr>
        <w:spacing w:after="0" w:line="240" w:lineRule="auto"/>
      </w:pPr>
      <w:r>
        <w:separator/>
      </w:r>
    </w:p>
  </w:endnote>
  <w:endnote w:type="continuationSeparator" w:id="0">
    <w:p w14:paraId="52051064" w14:textId="77777777" w:rsidR="006310C1" w:rsidRDefault="006310C1" w:rsidP="007D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52472" w14:textId="77777777" w:rsidR="006310C1" w:rsidRDefault="006310C1" w:rsidP="007D359E">
      <w:pPr>
        <w:spacing w:after="0" w:line="240" w:lineRule="auto"/>
      </w:pPr>
      <w:r>
        <w:separator/>
      </w:r>
    </w:p>
  </w:footnote>
  <w:footnote w:type="continuationSeparator" w:id="0">
    <w:p w14:paraId="6CF277AB" w14:textId="77777777" w:rsidR="006310C1" w:rsidRDefault="006310C1" w:rsidP="007D3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F7"/>
    <w:rsid w:val="000050FD"/>
    <w:rsid w:val="000A0693"/>
    <w:rsid w:val="000A3820"/>
    <w:rsid w:val="00106632"/>
    <w:rsid w:val="00161C3A"/>
    <w:rsid w:val="001A50BB"/>
    <w:rsid w:val="001C7D41"/>
    <w:rsid w:val="00277912"/>
    <w:rsid w:val="00316ED1"/>
    <w:rsid w:val="003556F0"/>
    <w:rsid w:val="003739B5"/>
    <w:rsid w:val="003854E1"/>
    <w:rsid w:val="003D6D40"/>
    <w:rsid w:val="003E2519"/>
    <w:rsid w:val="004152D7"/>
    <w:rsid w:val="00427B27"/>
    <w:rsid w:val="00442D92"/>
    <w:rsid w:val="00525943"/>
    <w:rsid w:val="0057745D"/>
    <w:rsid w:val="005C29B5"/>
    <w:rsid w:val="00606BC7"/>
    <w:rsid w:val="006310C1"/>
    <w:rsid w:val="00666DEA"/>
    <w:rsid w:val="00670EE7"/>
    <w:rsid w:val="00680492"/>
    <w:rsid w:val="006A6006"/>
    <w:rsid w:val="006D30CE"/>
    <w:rsid w:val="006F7D9E"/>
    <w:rsid w:val="00716B19"/>
    <w:rsid w:val="007D359E"/>
    <w:rsid w:val="007D59B8"/>
    <w:rsid w:val="00883B3A"/>
    <w:rsid w:val="008C2939"/>
    <w:rsid w:val="008C6F59"/>
    <w:rsid w:val="008E7B54"/>
    <w:rsid w:val="008F5317"/>
    <w:rsid w:val="009369F9"/>
    <w:rsid w:val="009E3615"/>
    <w:rsid w:val="00A0242C"/>
    <w:rsid w:val="00A328ED"/>
    <w:rsid w:val="00A4397E"/>
    <w:rsid w:val="00AB636D"/>
    <w:rsid w:val="00AF6B19"/>
    <w:rsid w:val="00C313F7"/>
    <w:rsid w:val="00C5105F"/>
    <w:rsid w:val="00C932E9"/>
    <w:rsid w:val="00D54247"/>
    <w:rsid w:val="00D97444"/>
    <w:rsid w:val="00E06F6F"/>
    <w:rsid w:val="00E13A75"/>
    <w:rsid w:val="00E7658E"/>
    <w:rsid w:val="00E87F64"/>
    <w:rsid w:val="00F25B55"/>
    <w:rsid w:val="00F72511"/>
    <w:rsid w:val="00FA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D03D"/>
  <w15:chartTrackingRefBased/>
  <w15:docId w15:val="{89ECCB26-E0D0-47E9-9618-2037CAA6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59E"/>
  </w:style>
  <w:style w:type="paragraph" w:styleId="Footer">
    <w:name w:val="footer"/>
    <w:basedOn w:val="Normal"/>
    <w:link w:val="FooterChar"/>
    <w:uiPriority w:val="99"/>
    <w:unhideWhenUsed/>
    <w:rsid w:val="007D3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VIRTUAL%208086%20PROCESS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495D-78B4-4646-8908-100585225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VIRTUAL 8086 PROCESSOR.dotx</Template>
  <TotalTime>1</TotalTime>
  <Pages>34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Azka</cp:lastModifiedBy>
  <cp:revision>2</cp:revision>
  <dcterms:created xsi:type="dcterms:W3CDTF">2022-12-04T06:47:00Z</dcterms:created>
  <dcterms:modified xsi:type="dcterms:W3CDTF">2022-12-04T06:47:00Z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13439739-2af2-478d-92e0-ccf5d3b50479</vt:lpwstr>
  </property>
</Properties>
</file>